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30A94988" w:rsidR="00BE1C62" w:rsidRDefault="00BE1C62" w:rsidP="00BE1C62">
      <w:pPr>
        <w:pStyle w:val="Heading1"/>
        <w:jc w:val="center"/>
      </w:pPr>
      <w:r w:rsidRPr="00355FAB">
        <w:t>JS Advanced</w:t>
      </w:r>
      <w:r w:rsidR="00C16636">
        <w:t xml:space="preserve"> Retake</w:t>
      </w:r>
      <w:r w:rsidR="00CA1665">
        <w:t xml:space="preserve"> </w:t>
      </w:r>
      <w:r w:rsidR="00170EC2">
        <w:t>-</w:t>
      </w:r>
      <w:r w:rsidR="00CA1665">
        <w:t xml:space="preserve"> 0</w:t>
      </w:r>
      <w:r w:rsidR="00170EC2">
        <w:t>8 August 2019</w:t>
      </w:r>
    </w:p>
    <w:p w14:paraId="7BD6ECF8" w14:textId="370978EA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16636">
          <w:rPr>
            <w:rStyle w:val="Hyperlink"/>
            <w:noProof/>
          </w:rPr>
          <w:t>https://judge.softuni.bg/Contests/Practice/Index/1772#2</w:t>
        </w:r>
      </w:hyperlink>
      <w:r>
        <w:rPr>
          <w:noProof/>
        </w:rPr>
        <w:t>.</w:t>
      </w:r>
    </w:p>
    <w:p w14:paraId="36DE9482" w14:textId="661480FF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C77206">
        <w:t>Library</w:t>
      </w:r>
    </w:p>
    <w:p w14:paraId="45357DB4" w14:textId="2A699EDD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867DEC">
        <w:rPr>
          <w:rFonts w:ascii="Consolas" w:hAnsi="Consolas"/>
        </w:rPr>
        <w:t>Library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9F2C2A2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867DEC">
        <w:rPr>
          <w:rFonts w:eastAsia="Calibri" w:cs="Calibri"/>
          <w:bCs/>
          <w:color w:val="000000"/>
          <w:kern w:val="2"/>
          <w:sz w:val="22"/>
          <w:lang w:eastAsia="hi-IN"/>
        </w:rPr>
        <w:t>Library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proofErr w:type="gramStart"/>
      <w:r>
        <w:t>constructor(</w:t>
      </w:r>
      <w:proofErr w:type="gramEnd"/>
      <w:r>
        <w:t>)</w:t>
      </w:r>
    </w:p>
    <w:p w14:paraId="3230626A" w14:textId="3118F8AC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="00867DEC">
        <w:rPr>
          <w:b/>
          <w:bCs/>
        </w:rPr>
        <w:t>1</w:t>
      </w:r>
      <w:r>
        <w:t xml:space="preserve"> parameters at initialization </w:t>
      </w:r>
      <w:r w:rsidR="001D10CB">
        <w:t>of</w:t>
      </w:r>
      <w:r>
        <w:t xml:space="preserve"> the class (</w:t>
      </w:r>
      <w:proofErr w:type="spellStart"/>
      <w:r w:rsidR="00867DEC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libraryName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 xml:space="preserve">here </w:t>
      </w:r>
      <w:r w:rsidR="00867DEC">
        <w:rPr>
          <w:rFonts w:eastAsia="Times New Roman" w:cstheme="minorHAnsi"/>
          <w:color w:val="000000"/>
          <w:lang w:eastAsia="bg-BG"/>
        </w:rPr>
        <w:t>library name</w:t>
      </w:r>
      <w:r w:rsidRPr="007B3757">
        <w:rPr>
          <w:rFonts w:eastAsia="Times New Roman" w:cstheme="minorHAnsi"/>
          <w:color w:val="000000"/>
          <w:lang w:eastAsia="bg-BG"/>
        </w:rPr>
        <w:t xml:space="preserve">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="00867DEC">
        <w:rPr>
          <w:rFonts w:eastAsia="Times New Roman" w:cstheme="minorHAnsi"/>
          <w:b/>
          <w:bCs/>
          <w:color w:val="000000"/>
          <w:lang w:eastAsia="bg-BG"/>
        </w:rPr>
        <w:t>string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.</w:t>
      </w:r>
    </w:p>
    <w:p w14:paraId="7CEA9030" w14:textId="7510D9CF" w:rsidR="007B3757" w:rsidRPr="00A20065" w:rsidRDefault="007B3757" w:rsidP="007B3757">
      <w:pPr>
        <w:rPr>
          <w:lang w:val="bg-BG"/>
        </w:rPr>
      </w:pPr>
      <w:r>
        <w:t>Should have</w:t>
      </w:r>
      <w:r w:rsidR="008B5CB1">
        <w:t xml:space="preserve"> at least</w:t>
      </w:r>
      <w:r>
        <w:t xml:space="preserve"> these </w:t>
      </w:r>
      <w:r w:rsidR="00867DEC">
        <w:rPr>
          <w:b/>
          <w:bCs/>
        </w:rPr>
        <w:t>3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015A7E0E" w:rsidR="007B3757" w:rsidRPr="007B3757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libraryName</w:t>
      </w:r>
      <w:proofErr w:type="spellEnd"/>
      <w:r w:rsidR="007B3757">
        <w:rPr>
          <w:rFonts w:cstheme="minorHAnsi"/>
        </w:rPr>
        <w:t xml:space="preserve"> </w:t>
      </w:r>
      <w:r w:rsidR="005C16FA">
        <w:rPr>
          <w:rFonts w:cstheme="minorHAnsi"/>
        </w:rPr>
        <w:t xml:space="preserve">- </w:t>
      </w:r>
      <w:r>
        <w:rPr>
          <w:rFonts w:cstheme="minorHAnsi"/>
          <w:b/>
          <w:bCs/>
        </w:rPr>
        <w:t>string</w:t>
      </w:r>
      <w:r w:rsidR="005C16FA">
        <w:rPr>
          <w:rFonts w:cstheme="minorHAnsi"/>
        </w:rPr>
        <w:t xml:space="preserve"> (should be the same as the received </w:t>
      </w:r>
      <w:proofErr w:type="spellStart"/>
      <w:r>
        <w:rPr>
          <w:rFonts w:cstheme="minorHAnsi"/>
          <w:b/>
        </w:rPr>
        <w:t>libraryName</w:t>
      </w:r>
      <w:proofErr w:type="spellEnd"/>
      <w:r w:rsidR="005C16FA">
        <w:rPr>
          <w:rFonts w:cstheme="minorHAnsi"/>
        </w:rPr>
        <w:t>)</w:t>
      </w:r>
    </w:p>
    <w:p w14:paraId="0A6CA483" w14:textId="3781BD8C" w:rsidR="007B3757" w:rsidRPr="00867DEC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subscribers </w:t>
      </w:r>
      <w:r>
        <w:rPr>
          <w:rFonts w:ascii="Consolas" w:hAnsi="Consolas"/>
          <w:bCs/>
        </w:rPr>
        <w:t>-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07516859" w14:textId="389BB3BE" w:rsidR="00867DEC" w:rsidRDefault="00E47D30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subscr</w:t>
      </w:r>
      <w:r w:rsidR="003D4D07">
        <w:rPr>
          <w:rFonts w:ascii="Consolas" w:hAnsi="Consolas"/>
          <w:b/>
          <w:bCs/>
        </w:rPr>
        <w:t>i</w:t>
      </w:r>
      <w:r>
        <w:rPr>
          <w:rFonts w:ascii="Consolas" w:hAnsi="Consolas"/>
          <w:b/>
          <w:bCs/>
        </w:rPr>
        <w:t>p</w:t>
      </w:r>
      <w:r w:rsidR="00867DEC">
        <w:rPr>
          <w:rFonts w:ascii="Consolas" w:hAnsi="Consolas"/>
          <w:b/>
          <w:bCs/>
        </w:rPr>
        <w:t>tion</w:t>
      </w:r>
      <w:r w:rsidR="00EB5185">
        <w:rPr>
          <w:rFonts w:ascii="Consolas" w:hAnsi="Consolas"/>
          <w:b/>
          <w:bCs/>
        </w:rPr>
        <w:t>Types</w:t>
      </w:r>
      <w:proofErr w:type="spellEnd"/>
      <w:r w:rsidR="00867DEC">
        <w:rPr>
          <w:rFonts w:ascii="Consolas" w:hAnsi="Consolas"/>
          <w:b/>
          <w:bCs/>
        </w:rPr>
        <w:t xml:space="preserve"> </w:t>
      </w:r>
      <w:r w:rsidR="00867DEC">
        <w:rPr>
          <w:rFonts w:ascii="Consolas" w:hAnsi="Consolas"/>
          <w:bCs/>
        </w:rPr>
        <w:t xml:space="preserve">- </w:t>
      </w:r>
      <w:r w:rsidR="00867DEC" w:rsidRPr="00EB5185">
        <w:rPr>
          <w:rFonts w:cstheme="minorHAnsi"/>
          <w:bCs/>
        </w:rPr>
        <w:t>object with properties</w:t>
      </w:r>
      <w:r w:rsidR="00867DEC">
        <w:rPr>
          <w:rFonts w:ascii="Consolas" w:hAnsi="Consolas"/>
          <w:bCs/>
        </w:rPr>
        <w:t xml:space="preserve"> </w:t>
      </w:r>
      <w:r w:rsidR="00EB5185">
        <w:rPr>
          <w:rFonts w:ascii="Consolas" w:hAnsi="Consolas"/>
          <w:b/>
          <w:bCs/>
        </w:rPr>
        <w:t xml:space="preserve">normal, special </w:t>
      </w:r>
      <w:r w:rsidR="00EB5185" w:rsidRPr="00EB5185">
        <w:rPr>
          <w:rFonts w:cstheme="minorHAnsi"/>
          <w:bCs/>
        </w:rPr>
        <w:t>and</w:t>
      </w:r>
      <w:r w:rsidR="00EB5185">
        <w:rPr>
          <w:rFonts w:ascii="Consolas" w:hAnsi="Consolas"/>
          <w:b/>
          <w:bCs/>
        </w:rPr>
        <w:t xml:space="preserve"> </w:t>
      </w:r>
      <w:proofErr w:type="spellStart"/>
      <w:r w:rsidR="00EB5185">
        <w:rPr>
          <w:rFonts w:ascii="Consolas" w:hAnsi="Consolas"/>
          <w:b/>
          <w:bCs/>
        </w:rPr>
        <w:t>vip</w:t>
      </w:r>
      <w:proofErr w:type="spellEnd"/>
    </w:p>
    <w:p w14:paraId="7CDC76E3" w14:textId="09E3C0FB" w:rsidR="00867DEC" w:rsidRPr="00867DEC" w:rsidRDefault="00867DEC" w:rsidP="00867DEC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>The</w:t>
      </w:r>
      <w:r w:rsidR="00084670">
        <w:rPr>
          <w:rFonts w:cstheme="minorHAnsi"/>
          <w:bCs/>
        </w:rPr>
        <w:t xml:space="preserve"> </w:t>
      </w:r>
      <w:r w:rsidR="00170EC2">
        <w:rPr>
          <w:rFonts w:cstheme="minorHAnsi"/>
          <w:bCs/>
        </w:rPr>
        <w:t>number</w:t>
      </w:r>
      <w:r w:rsidR="00084670">
        <w:rPr>
          <w:rFonts w:cstheme="minorHAnsi"/>
          <w:bCs/>
        </w:rPr>
        <w:t xml:space="preserve"> of</w:t>
      </w:r>
      <w:r>
        <w:rPr>
          <w:rFonts w:cstheme="minorHAnsi"/>
          <w:bCs/>
        </w:rPr>
        <w:t xml:space="preserve"> </w:t>
      </w:r>
      <w:r w:rsidR="00084670">
        <w:rPr>
          <w:rFonts w:cstheme="minorHAnsi"/>
          <w:bCs/>
        </w:rPr>
        <w:t xml:space="preserve">books that a person </w:t>
      </w:r>
      <w:proofErr w:type="gramStart"/>
      <w:r w:rsidR="00084670">
        <w:rPr>
          <w:rFonts w:cstheme="minorHAnsi"/>
          <w:bCs/>
        </w:rPr>
        <w:t xml:space="preserve">with </w:t>
      </w:r>
      <w:r>
        <w:rPr>
          <w:rFonts w:cstheme="minorHAnsi"/>
          <w:bCs/>
        </w:rPr>
        <w:t xml:space="preserve"> </w:t>
      </w:r>
      <w:r w:rsidR="00EB5185" w:rsidRPr="00EB5185">
        <w:rPr>
          <w:rFonts w:ascii="Consolas" w:hAnsi="Consolas"/>
          <w:b/>
          <w:bCs/>
        </w:rPr>
        <w:t>normal</w:t>
      </w:r>
      <w:proofErr w:type="gramEnd"/>
      <w:r w:rsidR="00EB5185">
        <w:rPr>
          <w:rFonts w:cstheme="minorHAnsi"/>
          <w:bCs/>
        </w:rPr>
        <w:t xml:space="preserve"> subscription </w:t>
      </w:r>
      <w:r w:rsidR="00084670">
        <w:rPr>
          <w:rFonts w:cstheme="minorHAnsi"/>
          <w:bCs/>
        </w:rPr>
        <w:t xml:space="preserve">can receive </w:t>
      </w:r>
      <w:r w:rsidR="00EB5185">
        <w:rPr>
          <w:rFonts w:cstheme="minorHAnsi"/>
          <w:bCs/>
        </w:rPr>
        <w:t>is</w:t>
      </w:r>
      <w:r w:rsidR="00084670">
        <w:rPr>
          <w:rFonts w:cstheme="minorHAnsi"/>
          <w:bCs/>
        </w:rPr>
        <w:t xml:space="preserve"> equal to </w:t>
      </w:r>
      <w:r w:rsidR="00EB5185">
        <w:rPr>
          <w:rFonts w:cstheme="minorHAnsi"/>
          <w:bCs/>
        </w:rPr>
        <w:t xml:space="preserve"> the </w:t>
      </w:r>
      <w:r w:rsidR="00EB5185" w:rsidRPr="00867DEC">
        <w:rPr>
          <w:rFonts w:cstheme="minorHAnsi"/>
          <w:b/>
          <w:bCs/>
        </w:rPr>
        <w:t xml:space="preserve">length of the </w:t>
      </w:r>
      <w:proofErr w:type="spellStart"/>
      <w:r w:rsidR="00EB5185" w:rsidRPr="00867DEC">
        <w:rPr>
          <w:rFonts w:cstheme="minorHAnsi"/>
          <w:b/>
          <w:bCs/>
        </w:rPr>
        <w:t>libraryName</w:t>
      </w:r>
      <w:proofErr w:type="spellEnd"/>
    </w:p>
    <w:p w14:paraId="217BB0AC" w14:textId="6ED624C6" w:rsidR="00084670" w:rsidRPr="00867DEC" w:rsidRDefault="00084670" w:rsidP="00084670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The </w:t>
      </w:r>
      <w:r w:rsidR="00170EC2">
        <w:rPr>
          <w:rFonts w:cstheme="minorHAnsi"/>
          <w:bCs/>
        </w:rPr>
        <w:t>number</w:t>
      </w:r>
      <w:r>
        <w:rPr>
          <w:rFonts w:cstheme="minorHAnsi"/>
          <w:bCs/>
        </w:rPr>
        <w:t xml:space="preserve"> of books that a person </w:t>
      </w:r>
      <w:proofErr w:type="gramStart"/>
      <w:r>
        <w:rPr>
          <w:rFonts w:cstheme="minorHAnsi"/>
          <w:bCs/>
        </w:rPr>
        <w:t xml:space="preserve">with  </w:t>
      </w:r>
      <w:r>
        <w:rPr>
          <w:rFonts w:ascii="Consolas" w:hAnsi="Consolas"/>
          <w:b/>
          <w:bCs/>
        </w:rPr>
        <w:t>special</w:t>
      </w:r>
      <w:proofErr w:type="gramEnd"/>
      <w:r>
        <w:rPr>
          <w:rFonts w:cstheme="minorHAnsi"/>
          <w:bCs/>
        </w:rPr>
        <w:t xml:space="preserve"> subscription can receive is equal to the </w:t>
      </w:r>
      <w:r w:rsidRPr="00867DEC">
        <w:rPr>
          <w:rFonts w:cstheme="minorHAnsi"/>
          <w:b/>
          <w:bCs/>
        </w:rPr>
        <w:t xml:space="preserve">length of the </w:t>
      </w:r>
      <w:proofErr w:type="spellStart"/>
      <w:r w:rsidRPr="00867DEC">
        <w:rPr>
          <w:rFonts w:cstheme="minorHAnsi"/>
          <w:b/>
          <w:bCs/>
        </w:rPr>
        <w:t>libraryName</w:t>
      </w:r>
      <w:proofErr w:type="spellEnd"/>
      <w:r w:rsidR="00170EC2">
        <w:rPr>
          <w:rFonts w:cstheme="minorHAnsi"/>
          <w:b/>
          <w:bCs/>
        </w:rPr>
        <w:t xml:space="preserve"> multiplied by 2 (</w:t>
      </w:r>
      <w:proofErr w:type="spellStart"/>
      <w:r w:rsidR="00170EC2">
        <w:rPr>
          <w:rFonts w:cstheme="minorHAnsi"/>
          <w:b/>
          <w:bCs/>
        </w:rPr>
        <w:t>libraryName</w:t>
      </w:r>
      <w:proofErr w:type="spellEnd"/>
      <w:r w:rsidR="00170E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*</w:t>
      </w:r>
      <w:r w:rsidR="00170E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  <w:r w:rsidR="00170EC2">
        <w:rPr>
          <w:rFonts w:cstheme="minorHAnsi"/>
          <w:b/>
          <w:bCs/>
        </w:rPr>
        <w:t>)</w:t>
      </w:r>
    </w:p>
    <w:p w14:paraId="729E285D" w14:textId="14F62AE8" w:rsidR="00084670" w:rsidRPr="00867DEC" w:rsidRDefault="00084670" w:rsidP="00F27EC4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A person with </w:t>
      </w:r>
      <w:proofErr w:type="spellStart"/>
      <w:r w:rsidRPr="00084670">
        <w:rPr>
          <w:rFonts w:ascii="Consolas" w:hAnsi="Consolas"/>
          <w:b/>
          <w:bCs/>
        </w:rPr>
        <w:t>vip</w:t>
      </w:r>
      <w:proofErr w:type="spellEnd"/>
      <w:r>
        <w:rPr>
          <w:rFonts w:cstheme="minorHAnsi"/>
          <w:bCs/>
        </w:rPr>
        <w:t xml:space="preserve"> subscription can receive </w:t>
      </w:r>
      <w:r w:rsidRPr="00F27EC4">
        <w:rPr>
          <w:rFonts w:cstheme="minorHAnsi"/>
          <w:bCs/>
        </w:rPr>
        <w:t>unlimited</w:t>
      </w:r>
      <w:r w:rsidR="00F27EC4">
        <w:rPr>
          <w:rFonts w:cstheme="minorHAnsi"/>
          <w:b/>
          <w:bCs/>
        </w:rPr>
        <w:t xml:space="preserve"> </w:t>
      </w:r>
      <w:r w:rsidR="00F27EC4" w:rsidRPr="00F27EC4">
        <w:rPr>
          <w:rFonts w:cstheme="minorHAnsi"/>
          <w:bCs/>
        </w:rPr>
        <w:t>(</w:t>
      </w:r>
      <w:proofErr w:type="spellStart"/>
      <w:r w:rsidR="00F27EC4" w:rsidRPr="00F27EC4">
        <w:rPr>
          <w:rFonts w:cstheme="minorHAnsi"/>
          <w:b/>
          <w:bCs/>
        </w:rPr>
        <w:t>Number.MAX_SAFE_INTEGER</w:t>
      </w:r>
      <w:proofErr w:type="spellEnd"/>
      <w:r w:rsidR="00F27EC4" w:rsidRPr="00F27EC4">
        <w:rPr>
          <w:rFonts w:cstheme="minorHAnsi"/>
          <w:bCs/>
        </w:rPr>
        <w:t>)</w:t>
      </w:r>
      <w:r>
        <w:rPr>
          <w:rFonts w:cstheme="minorHAnsi"/>
          <w:bCs/>
        </w:rPr>
        <w:t xml:space="preserve"> amount of books</w:t>
      </w:r>
    </w:p>
    <w:p w14:paraId="518403DB" w14:textId="24E2492D" w:rsidR="00EB5185" w:rsidRDefault="00EB5185" w:rsidP="00601D31">
      <w:pPr>
        <w:pStyle w:val="Heading4"/>
      </w:pPr>
      <w:proofErr w:type="gramStart"/>
      <w:r>
        <w:t>s</w:t>
      </w:r>
      <w:r w:rsidRPr="00EB5185">
        <w:t>ubscribe(</w:t>
      </w:r>
      <w:proofErr w:type="gramEnd"/>
      <w:r>
        <w:t xml:space="preserve">name, </w:t>
      </w:r>
      <w:r w:rsidR="00170EC2">
        <w:t>t</w:t>
      </w:r>
      <w:r>
        <w:t>ype</w:t>
      </w:r>
      <w:r w:rsidRPr="00EB5185">
        <w:t>)</w:t>
      </w:r>
    </w:p>
    <w:p w14:paraId="50FE771A" w14:textId="548BCFC3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</w:t>
      </w:r>
      <w:r w:rsidR="00EB5185">
        <w:t xml:space="preserve">receives </w:t>
      </w:r>
      <w:r w:rsidR="00EB5185" w:rsidRPr="00EB5185">
        <w:rPr>
          <w:b/>
        </w:rPr>
        <w:t>2 string</w:t>
      </w:r>
      <w:r w:rsidR="00EB5185">
        <w:t xml:space="preserve"> parameters - </w:t>
      </w:r>
      <w:r w:rsidR="00EB5185" w:rsidRPr="00EB5185">
        <w:rPr>
          <w:rFonts w:ascii="Consolas" w:hAnsi="Consolas"/>
          <w:b/>
          <w:bCs/>
        </w:rPr>
        <w:t>name</w:t>
      </w:r>
      <w:r w:rsidR="00EB5185">
        <w:t xml:space="preserve"> and </w:t>
      </w:r>
      <w:r w:rsidR="00000E9A">
        <w:rPr>
          <w:rFonts w:ascii="Consolas" w:hAnsi="Consolas"/>
          <w:b/>
          <w:bCs/>
        </w:rPr>
        <w:t>t</w:t>
      </w:r>
      <w:r w:rsidR="00EB5185" w:rsidRPr="00EB5185">
        <w:rPr>
          <w:rFonts w:ascii="Consolas" w:hAnsi="Consolas"/>
          <w:b/>
          <w:bCs/>
        </w:rPr>
        <w:t>ype</w:t>
      </w:r>
    </w:p>
    <w:p w14:paraId="76380CB0" w14:textId="76AEE84A" w:rsidR="00000E9A" w:rsidRPr="00000E9A" w:rsidRDefault="00EB5185" w:rsidP="008B5CB1">
      <w:pPr>
        <w:pStyle w:val="ListParagraph"/>
        <w:numPr>
          <w:ilvl w:val="0"/>
          <w:numId w:val="29"/>
        </w:numPr>
      </w:pPr>
      <w:r>
        <w:t>If the given subscription</w:t>
      </w:r>
      <w:r w:rsidR="00000E9A">
        <w:t xml:space="preserve"> </w:t>
      </w:r>
      <w:r w:rsidR="00000E9A" w:rsidRPr="00000E9A">
        <w:rPr>
          <w:rFonts w:ascii="Consolas" w:hAnsi="Consolas"/>
          <w:b/>
          <w:bCs/>
        </w:rPr>
        <w:t>t</w:t>
      </w:r>
      <w:r w:rsidRPr="00000E9A">
        <w:rPr>
          <w:rFonts w:ascii="Consolas" w:hAnsi="Consolas"/>
          <w:b/>
          <w:bCs/>
        </w:rPr>
        <w:t>ype</w:t>
      </w:r>
      <w:r>
        <w:t xml:space="preserve"> is not </w:t>
      </w:r>
      <w:r w:rsidRPr="00000E9A">
        <w:rPr>
          <w:rFonts w:ascii="Consolas" w:hAnsi="Consolas"/>
          <w:b/>
          <w:bCs/>
        </w:rPr>
        <w:t>normal</w:t>
      </w:r>
      <w:r>
        <w:t xml:space="preserve">, </w:t>
      </w:r>
      <w:r w:rsidRPr="00000E9A">
        <w:rPr>
          <w:rFonts w:ascii="Consolas" w:hAnsi="Consolas"/>
          <w:b/>
          <w:bCs/>
        </w:rPr>
        <w:t>special</w:t>
      </w:r>
      <w:r>
        <w:t xml:space="preserve"> or </w:t>
      </w:r>
      <w:proofErr w:type="spellStart"/>
      <w:r w:rsidRPr="00000E9A">
        <w:rPr>
          <w:rFonts w:ascii="Consolas" w:hAnsi="Consolas"/>
          <w:b/>
          <w:bCs/>
        </w:rPr>
        <w:t>vip</w:t>
      </w:r>
      <w:proofErr w:type="spellEnd"/>
      <w:r w:rsidR="00000E9A">
        <w:t xml:space="preserve">, a new error should be </w:t>
      </w:r>
      <w:r w:rsidR="00000E9A" w:rsidRPr="00000E9A">
        <w:rPr>
          <w:b/>
        </w:rPr>
        <w:t>thrown</w:t>
      </w:r>
      <w:r w:rsidR="00000E9A">
        <w:t xml:space="preserve"> with the following message:</w:t>
      </w:r>
      <w:r w:rsidR="008B5CB1">
        <w:t xml:space="preserve"> </w:t>
      </w:r>
      <w:r w:rsidR="00000E9A" w:rsidRPr="008B5CB1">
        <w:rPr>
          <w:rFonts w:ascii="Consolas" w:hAnsi="Consolas"/>
          <w:b/>
        </w:rPr>
        <w:t>"The type {type} is invalid"</w:t>
      </w:r>
    </w:p>
    <w:p w14:paraId="14982179" w14:textId="77777777" w:rsidR="00601D31" w:rsidRDefault="005C16FA" w:rsidP="00000E9A">
      <w:pPr>
        <w:pStyle w:val="ListParagraph"/>
        <w:numPr>
          <w:ilvl w:val="0"/>
          <w:numId w:val="29"/>
        </w:numPr>
      </w:pPr>
      <w:r>
        <w:t xml:space="preserve">If </w:t>
      </w:r>
      <w:r w:rsidR="009431D2">
        <w:t xml:space="preserve">the person </w:t>
      </w:r>
      <w:r w:rsidR="009431D2" w:rsidRPr="009431D2">
        <w:rPr>
          <w:b/>
        </w:rPr>
        <w:t>is not subscribed</w:t>
      </w:r>
      <w:r w:rsidR="009431D2">
        <w:t xml:space="preserve">, you should make </w:t>
      </w:r>
      <w:r w:rsidR="009431D2" w:rsidRPr="009431D2">
        <w:rPr>
          <w:b/>
        </w:rPr>
        <w:t>new</w:t>
      </w:r>
      <w:r w:rsidR="009431D2">
        <w:t xml:space="preserve"> </w:t>
      </w:r>
      <w:r w:rsidR="009431D2" w:rsidRPr="00601D31">
        <w:rPr>
          <w:b/>
          <w:bCs/>
        </w:rPr>
        <w:t>subscriber</w:t>
      </w:r>
      <w:r w:rsidR="009431D2">
        <w:t xml:space="preserve"> </w:t>
      </w:r>
      <w:r w:rsidR="00000E9A" w:rsidRPr="00601D31">
        <w:rPr>
          <w:b/>
          <w:bCs/>
        </w:rPr>
        <w:t>object</w:t>
      </w:r>
      <w:r w:rsidR="00000E9A">
        <w:t xml:space="preserve"> with properties</w:t>
      </w:r>
    </w:p>
    <w:p w14:paraId="3DD5405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name</w:t>
      </w:r>
      <w:r w:rsidR="008B5CB1">
        <w:rPr>
          <w:rFonts w:cstheme="minorHAnsi"/>
          <w:b/>
          <w:bCs/>
        </w:rPr>
        <w:t xml:space="preserve"> </w:t>
      </w:r>
      <w:r w:rsidR="008B5CB1">
        <w:rPr>
          <w:rFonts w:cstheme="minorHAnsi"/>
        </w:rPr>
        <w:t>(</w:t>
      </w:r>
      <w:r w:rsidR="00601D31">
        <w:rPr>
          <w:rFonts w:cstheme="minorHAnsi"/>
        </w:rPr>
        <w:t xml:space="preserve">the </w:t>
      </w:r>
      <w:proofErr w:type="gramStart"/>
      <w:r w:rsidR="00601D31">
        <w:rPr>
          <w:rFonts w:cstheme="minorHAnsi"/>
        </w:rPr>
        <w:t>subscriber</w:t>
      </w:r>
      <w:proofErr w:type="gramEnd"/>
      <w:r w:rsidR="00601D31">
        <w:rPr>
          <w:rFonts w:cstheme="minorHAnsi"/>
        </w:rPr>
        <w:t xml:space="preserve"> name)</w:t>
      </w:r>
    </w:p>
    <w:p w14:paraId="64EA8B0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type</w:t>
      </w:r>
      <w:r w:rsidR="00601D31">
        <w:rPr>
          <w:rFonts w:cstheme="minorHAnsi"/>
          <w:b/>
          <w:bCs/>
        </w:rPr>
        <w:t xml:space="preserve"> </w:t>
      </w:r>
      <w:r w:rsidR="00601D31" w:rsidRPr="00601D31">
        <w:rPr>
          <w:rFonts w:cstheme="minorHAnsi"/>
        </w:rPr>
        <w:t>(</w:t>
      </w:r>
      <w:r w:rsidR="00601D31">
        <w:rPr>
          <w:rFonts w:cstheme="minorHAnsi"/>
        </w:rPr>
        <w:t>the subscription type</w:t>
      </w:r>
      <w:r w:rsidR="00601D31" w:rsidRPr="00601D31">
        <w:rPr>
          <w:rFonts w:cstheme="minorHAnsi"/>
        </w:rPr>
        <w:t>)</w:t>
      </w:r>
    </w:p>
    <w:p w14:paraId="20E7FBF4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books</w:t>
      </w:r>
      <w:r w:rsidR="00601D31">
        <w:rPr>
          <w:rFonts w:ascii="Consolas" w:hAnsi="Consolas"/>
          <w:b/>
          <w:bCs/>
        </w:rPr>
        <w:t xml:space="preserve"> </w:t>
      </w:r>
      <w:r>
        <w:t>(an empty array</w:t>
      </w:r>
      <w:r w:rsidR="00601D31">
        <w:t xml:space="preserve"> by default</w:t>
      </w:r>
      <w:r>
        <w:t>)</w:t>
      </w:r>
    </w:p>
    <w:p w14:paraId="24582227" w14:textId="336B995A" w:rsidR="009431D2" w:rsidRDefault="00797376" w:rsidP="00601D31">
      <w:pPr>
        <w:ind w:firstLine="720"/>
      </w:pPr>
      <w:r>
        <w:t>and</w:t>
      </w:r>
      <w:r w:rsidR="00601D31">
        <w:t xml:space="preserve"> add it to the library subscribers' array</w:t>
      </w:r>
      <w:r w:rsidR="00000E9A">
        <w:t>.</w:t>
      </w:r>
    </w:p>
    <w:p w14:paraId="1B80C881" w14:textId="2989F959" w:rsidR="00000E9A" w:rsidRDefault="00000E9A" w:rsidP="00000E9A">
      <w:pPr>
        <w:pStyle w:val="ListParagraph"/>
        <w:numPr>
          <w:ilvl w:val="0"/>
          <w:numId w:val="29"/>
        </w:numPr>
      </w:pPr>
      <w:r>
        <w:lastRenderedPageBreak/>
        <w:t xml:space="preserve">If there is a person with that </w:t>
      </w:r>
      <w:r w:rsidRPr="00000E9A">
        <w:rPr>
          <w:rFonts w:ascii="Consolas" w:hAnsi="Consolas"/>
          <w:b/>
          <w:bCs/>
        </w:rPr>
        <w:t>name</w:t>
      </w:r>
      <w:r>
        <w:t xml:space="preserve"> in the </w:t>
      </w:r>
      <w:r w:rsidRPr="00000E9A">
        <w:rPr>
          <w:rFonts w:ascii="Consolas" w:hAnsi="Consolas"/>
          <w:b/>
          <w:bCs/>
        </w:rPr>
        <w:t>subscribers</w:t>
      </w:r>
      <w:r>
        <w:t xml:space="preserve"> list, you should just </w:t>
      </w:r>
      <w:r w:rsidRPr="00170EC2">
        <w:rPr>
          <w:b/>
          <w:bCs/>
        </w:rPr>
        <w:t>change</w:t>
      </w:r>
      <w:r>
        <w:t xml:space="preserve"> his subscription </w:t>
      </w:r>
      <w:r w:rsidRPr="00000E9A">
        <w:rPr>
          <w:rFonts w:ascii="Consolas" w:hAnsi="Consolas"/>
          <w:b/>
          <w:bCs/>
        </w:rPr>
        <w:t>type</w:t>
      </w:r>
      <w:r>
        <w:t xml:space="preserve"> with the given type</w:t>
      </w:r>
      <w:r w:rsidR="00601D31">
        <w:t>.</w:t>
      </w:r>
    </w:p>
    <w:p w14:paraId="1314B1CD" w14:textId="26B06973" w:rsidR="00DC7FDA" w:rsidRPr="00601D31" w:rsidRDefault="00DC7FDA" w:rsidP="008919BE">
      <w:pPr>
        <w:rPr>
          <w:u w:val="single"/>
        </w:rPr>
      </w:pPr>
      <w:r w:rsidRPr="00601D31">
        <w:rPr>
          <w:u w:val="single"/>
        </w:rPr>
        <w:t>Th</w:t>
      </w:r>
      <w:r w:rsidR="00EB5185" w:rsidRPr="00601D31">
        <w:rPr>
          <w:u w:val="single"/>
        </w:rPr>
        <w:t>is</w:t>
      </w:r>
      <w:r w:rsidRPr="00601D31">
        <w:rPr>
          <w:u w:val="single"/>
        </w:rPr>
        <w:t xml:space="preserve"> function should </w:t>
      </w:r>
      <w:r w:rsidRPr="00601D31">
        <w:rPr>
          <w:b/>
          <w:bCs/>
          <w:u w:val="single"/>
        </w:rPr>
        <w:t>return</w:t>
      </w:r>
      <w:r w:rsidRPr="00601D31">
        <w:rPr>
          <w:u w:val="single"/>
        </w:rPr>
        <w:t xml:space="preserve"> the</w:t>
      </w:r>
      <w:r w:rsidR="00000E9A" w:rsidRPr="00601D31">
        <w:rPr>
          <w:u w:val="single"/>
        </w:rPr>
        <w:t xml:space="preserve"> current</w:t>
      </w:r>
      <w:r w:rsidRPr="00601D31">
        <w:rPr>
          <w:u w:val="single"/>
        </w:rPr>
        <w:t xml:space="preserve"> </w:t>
      </w:r>
      <w:r w:rsidR="009431D2" w:rsidRPr="00601D31">
        <w:rPr>
          <w:b/>
          <w:bCs/>
          <w:u w:val="single"/>
        </w:rPr>
        <w:t>subscriber</w:t>
      </w:r>
      <w:r w:rsidR="008919BE" w:rsidRPr="00601D31">
        <w:rPr>
          <w:u w:val="single"/>
        </w:rPr>
        <w:t>.</w:t>
      </w:r>
    </w:p>
    <w:p w14:paraId="713B4A00" w14:textId="548980AC" w:rsidR="000234A5" w:rsidRDefault="00644012" w:rsidP="00601D31">
      <w:pPr>
        <w:pStyle w:val="Heading4"/>
      </w:pPr>
      <w:r>
        <w:t>unsubscribe</w:t>
      </w:r>
      <w:r w:rsidR="00DC7FDA">
        <w:t>(name)</w:t>
      </w:r>
    </w:p>
    <w:p w14:paraId="4752743E" w14:textId="558622DD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084670">
        <w:rPr>
          <w:b/>
          <w:bCs/>
        </w:rPr>
        <w:t xml:space="preserve"> </w:t>
      </w:r>
      <w:r w:rsidR="00084670">
        <w:rPr>
          <w:bCs/>
        </w:rPr>
        <w:t xml:space="preserve">receives </w:t>
      </w:r>
      <w:r w:rsidR="00084670" w:rsidRPr="00084670">
        <w:rPr>
          <w:b/>
          <w:bCs/>
        </w:rPr>
        <w:t>1</w:t>
      </w:r>
      <w:r w:rsidR="00084670">
        <w:rPr>
          <w:bCs/>
        </w:rPr>
        <w:t xml:space="preserve"> parameter </w:t>
      </w:r>
      <w:r w:rsidR="00084670" w:rsidRPr="00084670">
        <w:rPr>
          <w:b/>
          <w:bCs/>
        </w:rPr>
        <w:t>name</w:t>
      </w:r>
      <w:r w:rsidR="00084670">
        <w:rPr>
          <w:bCs/>
        </w:rPr>
        <w:t xml:space="preserve"> and</w:t>
      </w:r>
      <w:r>
        <w:t xml:space="preserve"> should </w:t>
      </w:r>
      <w:r w:rsidR="00644012">
        <w:rPr>
          <w:b/>
          <w:bCs/>
        </w:rPr>
        <w:t>unsubscribe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="00644012">
        <w:rPr>
          <w:b/>
          <w:bCs/>
        </w:rPr>
        <w:t>subscribed</w:t>
      </w:r>
      <w:r>
        <w:t xml:space="preserve"> </w:t>
      </w:r>
      <w:r w:rsidR="00644012">
        <w:t>person in the library</w:t>
      </w:r>
      <w:r>
        <w:t xml:space="preserve"> (</w:t>
      </w:r>
      <w:r w:rsidRPr="00B77113">
        <w:rPr>
          <w:b/>
          <w:bCs/>
        </w:rPr>
        <w:t>remove</w:t>
      </w:r>
      <w:r>
        <w:t xml:space="preserve"> </w:t>
      </w:r>
      <w:r w:rsidR="00644012">
        <w:t>the person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="00797376">
        <w:rPr>
          <w:rFonts w:ascii="Consolas" w:hAnsi="Consolas"/>
          <w:b/>
          <w:bCs/>
        </w:rPr>
        <w:t>subscriber's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58784D60" w:rsidR="007B3757" w:rsidRDefault="00B77113" w:rsidP="00000E9A">
      <w:pPr>
        <w:pStyle w:val="ListParagraph"/>
        <w:numPr>
          <w:ilvl w:val="0"/>
          <w:numId w:val="30"/>
        </w:numPr>
      </w:pPr>
      <w:r>
        <w:t xml:space="preserve">If there </w:t>
      </w:r>
      <w:r w:rsidR="00644012">
        <w:rPr>
          <w:b/>
          <w:bCs/>
        </w:rPr>
        <w:t>is</w:t>
      </w:r>
      <w:r w:rsidRPr="00B77113">
        <w:rPr>
          <w:b/>
          <w:bCs/>
        </w:rPr>
        <w:t xml:space="preserve"> no</w:t>
      </w:r>
      <w:r w:rsidR="00000E9A">
        <w:rPr>
          <w:b/>
          <w:bCs/>
        </w:rPr>
        <w:t xml:space="preserve"> </w:t>
      </w:r>
      <w:r w:rsidR="00644012">
        <w:rPr>
          <w:b/>
          <w:bCs/>
        </w:rPr>
        <w:t>subscriber</w:t>
      </w:r>
      <w:r>
        <w:t xml:space="preserve"> with </w:t>
      </w:r>
      <w:r w:rsidR="00000E9A">
        <w:t>that</w:t>
      </w:r>
      <w:r w:rsidRPr="00B77113">
        <w:rPr>
          <w:b/>
          <w:bCs/>
        </w:rPr>
        <w:t xml:space="preserve">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 w:rsidR="00797376">
        <w:t xml:space="preserve"> </w:t>
      </w:r>
      <w:r>
        <w:t>"</w:t>
      </w:r>
      <w:r w:rsidR="00000E9A">
        <w:rPr>
          <w:rFonts w:ascii="Consolas" w:hAnsi="Consolas"/>
          <w:b/>
          <w:bCs/>
        </w:rPr>
        <w:t xml:space="preserve">There is no such subscriber as </w:t>
      </w:r>
      <w:r w:rsidR="00000E9A" w:rsidRPr="00000E9A">
        <w:rPr>
          <w:rFonts w:ascii="Consolas" w:hAnsi="Consolas"/>
          <w:b/>
          <w:bCs/>
        </w:rPr>
        <w:t>{name}</w:t>
      </w:r>
      <w:r>
        <w:t>"</w:t>
      </w:r>
    </w:p>
    <w:p w14:paraId="7906D506" w14:textId="61929BFC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proofErr w:type="gramStart"/>
      <w:r w:rsidR="00644012">
        <w:rPr>
          <w:rFonts w:ascii="Consolas" w:hAnsi="Consolas"/>
          <w:b/>
          <w:bCs/>
        </w:rPr>
        <w:t>subscribers</w:t>
      </w:r>
      <w:r>
        <w:t xml:space="preserve"> </w:t>
      </w:r>
      <w:r w:rsidR="00000E9A">
        <w:t xml:space="preserve"> </w:t>
      </w:r>
      <w:r w:rsidRPr="00922229">
        <w:rPr>
          <w:b/>
          <w:bCs/>
        </w:rPr>
        <w:t>property</w:t>
      </w:r>
      <w:proofErr w:type="gramEnd"/>
      <w:r>
        <w:t xml:space="preserve"> contains </w:t>
      </w:r>
      <w:r w:rsidR="00644012">
        <w:t>a</w:t>
      </w:r>
      <w:r>
        <w:t xml:space="preserve"> </w:t>
      </w:r>
      <w:r w:rsidR="00644012">
        <w:t>person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</w:t>
      </w:r>
      <w:r w:rsidR="00644012">
        <w:t>person</w:t>
      </w:r>
      <w:r>
        <w:t xml:space="preserve">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15253B8C" w14:textId="69C06F61" w:rsidR="00644012" w:rsidRPr="00797376" w:rsidRDefault="00B77113" w:rsidP="008919BE">
      <w:pPr>
        <w:rPr>
          <w:u w:val="single"/>
        </w:rPr>
      </w:pPr>
      <w:r w:rsidRPr="00797376">
        <w:rPr>
          <w:u w:val="single"/>
        </w:rPr>
        <w:t xml:space="preserve">This function should </w:t>
      </w:r>
      <w:r w:rsidRPr="00797376">
        <w:rPr>
          <w:b/>
          <w:bCs/>
          <w:u w:val="single"/>
        </w:rPr>
        <w:t>return</w:t>
      </w:r>
      <w:r w:rsidR="00644012" w:rsidRPr="00797376">
        <w:rPr>
          <w:u w:val="single"/>
        </w:rPr>
        <w:t xml:space="preserve"> </w:t>
      </w:r>
      <w:r w:rsidR="00000E9A" w:rsidRPr="00797376">
        <w:rPr>
          <w:u w:val="single"/>
        </w:rPr>
        <w:t xml:space="preserve">the library's </w:t>
      </w:r>
      <w:r w:rsidR="00000E9A" w:rsidRPr="00797376">
        <w:rPr>
          <w:rFonts w:ascii="Consolas" w:hAnsi="Consolas"/>
          <w:b/>
          <w:bCs/>
          <w:u w:val="single"/>
        </w:rPr>
        <w:t>subscribers</w:t>
      </w:r>
      <w:r w:rsidR="00000E9A" w:rsidRPr="00797376">
        <w:rPr>
          <w:u w:val="single"/>
        </w:rPr>
        <w:t xml:space="preserve"> list</w:t>
      </w:r>
    </w:p>
    <w:p w14:paraId="159A877B" w14:textId="173BAA0C" w:rsidR="007B3757" w:rsidRDefault="00644012" w:rsidP="00601D31">
      <w:pPr>
        <w:pStyle w:val="Heading4"/>
      </w:pPr>
      <w:proofErr w:type="spellStart"/>
      <w:proofErr w:type="gramStart"/>
      <w:r>
        <w:t>re</w:t>
      </w:r>
      <w:r w:rsidR="00084670">
        <w:t>ceive</w:t>
      </w:r>
      <w:r>
        <w:t>Book</w:t>
      </w:r>
      <w:proofErr w:type="spellEnd"/>
      <w:r w:rsidR="00A05AC1">
        <w:t>(</w:t>
      </w:r>
      <w:proofErr w:type="spellStart"/>
      <w:proofErr w:type="gramEnd"/>
      <w:r w:rsidR="00000E9A">
        <w:t>subscriberName</w:t>
      </w:r>
      <w:proofErr w:type="spellEnd"/>
      <w:r>
        <w:t>,</w:t>
      </w:r>
      <w:r w:rsidR="00170EC2">
        <w:t xml:space="preserve"> </w:t>
      </w:r>
      <w:proofErr w:type="spellStart"/>
      <w:r w:rsidR="00000E9A">
        <w:t>bookTitle</w:t>
      </w:r>
      <w:proofErr w:type="spellEnd"/>
      <w:r>
        <w:t>,</w:t>
      </w:r>
      <w:r w:rsidR="00170EC2">
        <w:t xml:space="preserve"> </w:t>
      </w:r>
      <w:proofErr w:type="spellStart"/>
      <w:r w:rsidR="00000E9A">
        <w:t>bookAuthor</w:t>
      </w:r>
      <w:proofErr w:type="spellEnd"/>
      <w:r w:rsidR="00A05AC1">
        <w:t>)</w:t>
      </w:r>
    </w:p>
    <w:p w14:paraId="58ACCF13" w14:textId="10D5D5ED" w:rsidR="00E47D30" w:rsidRDefault="00E47D30" w:rsidP="00E47D30">
      <w:r>
        <w:t>This function</w:t>
      </w:r>
      <w:r w:rsidR="00084670">
        <w:t xml:space="preserve"> receives</w:t>
      </w:r>
      <w:r w:rsidR="00084670" w:rsidRPr="003E18A6">
        <w:rPr>
          <w:b/>
        </w:rPr>
        <w:t xml:space="preserve"> 3</w:t>
      </w:r>
      <w:r w:rsidR="00084670">
        <w:t xml:space="preserve"> parameters </w:t>
      </w:r>
      <w:r w:rsidR="00084670" w:rsidRPr="003E18A6">
        <w:rPr>
          <w:rFonts w:ascii="Consolas" w:hAnsi="Consolas"/>
          <w:b/>
        </w:rPr>
        <w:t>(</w:t>
      </w:r>
      <w:proofErr w:type="spellStart"/>
      <w:r w:rsidR="00084670" w:rsidRPr="003E18A6">
        <w:rPr>
          <w:rFonts w:ascii="Consolas" w:hAnsi="Consolas"/>
          <w:b/>
        </w:rPr>
        <w:t>subscriberName</w:t>
      </w:r>
      <w:proofErr w:type="spellEnd"/>
      <w:r w:rsidR="00084670" w:rsidRPr="003E18A6">
        <w:rPr>
          <w:rFonts w:ascii="Consolas" w:hAnsi="Consolas"/>
          <w:b/>
        </w:rPr>
        <w:t xml:space="preserve">, </w:t>
      </w:r>
      <w:proofErr w:type="spellStart"/>
      <w:r w:rsidR="00084670" w:rsidRPr="003E18A6">
        <w:rPr>
          <w:rFonts w:ascii="Consolas" w:hAnsi="Consolas"/>
          <w:b/>
        </w:rPr>
        <w:t>bookTitle</w:t>
      </w:r>
      <w:proofErr w:type="spellEnd"/>
      <w:r w:rsidR="00084670">
        <w:t xml:space="preserve"> and </w:t>
      </w:r>
      <w:proofErr w:type="spellStart"/>
      <w:r w:rsidR="00084670" w:rsidRPr="003E18A6">
        <w:rPr>
          <w:rFonts w:ascii="Consolas" w:hAnsi="Consolas"/>
          <w:b/>
        </w:rPr>
        <w:t>bookAuthor</w:t>
      </w:r>
      <w:proofErr w:type="spellEnd"/>
      <w:r w:rsidR="00084670">
        <w:t>) and</w:t>
      </w:r>
      <w:r>
        <w:t xml:space="preserve"> should </w:t>
      </w:r>
      <w:r w:rsidRPr="0040614B">
        <w:rPr>
          <w:b/>
        </w:rPr>
        <w:t>add</w:t>
      </w:r>
      <w:r>
        <w:t xml:space="preserve"> a book to the </w:t>
      </w:r>
      <w:r w:rsidRPr="0040614B">
        <w:rPr>
          <w:b/>
        </w:rPr>
        <w:t>subscriber's</w:t>
      </w:r>
      <w:r>
        <w:t xml:space="preserve"> book list.</w:t>
      </w:r>
    </w:p>
    <w:p w14:paraId="082316AE" w14:textId="0C2436F8" w:rsidR="00084670" w:rsidRPr="00797376" w:rsidRDefault="00E47D30" w:rsidP="00797376">
      <w:pPr>
        <w:pStyle w:val="ListParagraph"/>
        <w:numPr>
          <w:ilvl w:val="0"/>
          <w:numId w:val="36"/>
        </w:numPr>
      </w:pPr>
      <w:r>
        <w:t xml:space="preserve">If there is </w:t>
      </w:r>
      <w:r w:rsidRPr="00084670">
        <w:rPr>
          <w:b/>
        </w:rPr>
        <w:t>no</w:t>
      </w:r>
      <w:r>
        <w:t xml:space="preserve"> such subscriber</w:t>
      </w:r>
      <w:r w:rsidR="0040614B" w:rsidRPr="0040614B">
        <w:t xml:space="preserve"> </w:t>
      </w:r>
      <w:r w:rsidR="0040614B">
        <w:t xml:space="preserve">in the </w:t>
      </w:r>
      <w:r w:rsidR="00797376" w:rsidRPr="00084670">
        <w:rPr>
          <w:rFonts w:ascii="Consolas" w:hAnsi="Consolas"/>
          <w:b/>
        </w:rPr>
        <w:t>subscriber's</w:t>
      </w:r>
      <w:r w:rsidR="0040614B">
        <w:t xml:space="preserve"> </w:t>
      </w:r>
      <w:r w:rsidR="00084670">
        <w:t xml:space="preserve">array, a new error should be </w:t>
      </w:r>
      <w:r w:rsidR="00084670" w:rsidRPr="003E18A6">
        <w:rPr>
          <w:b/>
        </w:rPr>
        <w:t>thrown</w:t>
      </w:r>
      <w:r w:rsidR="00084670">
        <w:t xml:space="preserve"> with the following message:</w:t>
      </w:r>
      <w:r w:rsidR="00797376">
        <w:t xml:space="preserve"> </w:t>
      </w:r>
      <w:r w:rsidR="00084670" w:rsidRPr="00797376">
        <w:rPr>
          <w:rFonts w:ascii="Consolas" w:hAnsi="Consolas"/>
          <w:b/>
        </w:rPr>
        <w:t>"There is no such subscriber as {name}"</w:t>
      </w:r>
    </w:p>
    <w:p w14:paraId="72B8AF24" w14:textId="1C48B7D8" w:rsidR="009B5B11" w:rsidRDefault="00084670" w:rsidP="00A63A0D">
      <w:pPr>
        <w:pStyle w:val="ListParagraph"/>
        <w:numPr>
          <w:ilvl w:val="0"/>
          <w:numId w:val="36"/>
        </w:numPr>
      </w:pPr>
      <w:r>
        <w:t xml:space="preserve">If there is a subscriber with that name you should </w:t>
      </w:r>
      <w:r w:rsidRPr="003E18A6">
        <w:rPr>
          <w:b/>
        </w:rPr>
        <w:t>check</w:t>
      </w:r>
      <w:r>
        <w:t xml:space="preserve"> his subscription </w:t>
      </w:r>
      <w:r w:rsidRPr="003E18A6">
        <w:rPr>
          <w:b/>
        </w:rPr>
        <w:t>type</w:t>
      </w:r>
      <w:r>
        <w:t>:</w:t>
      </w:r>
    </w:p>
    <w:p w14:paraId="2CC1A1B4" w14:textId="6692D25A" w:rsidR="00084670" w:rsidRDefault="00084670" w:rsidP="00084670">
      <w:pPr>
        <w:pStyle w:val="ListParagraph"/>
        <w:numPr>
          <w:ilvl w:val="1"/>
          <w:numId w:val="36"/>
        </w:numPr>
      </w:pPr>
      <w:r>
        <w:t xml:space="preserve">If his subscription type </w:t>
      </w:r>
      <w:r w:rsidRPr="00084670">
        <w:rPr>
          <w:b/>
        </w:rPr>
        <w:t>allows</w:t>
      </w:r>
      <w:r>
        <w:t xml:space="preserve"> him to </w:t>
      </w:r>
      <w:r w:rsidRPr="00084670">
        <w:rPr>
          <w:b/>
        </w:rPr>
        <w:t>receive</w:t>
      </w:r>
      <w:r>
        <w:t xml:space="preserve"> more book you should </w:t>
      </w:r>
      <w:r w:rsidRPr="00084670">
        <w:rPr>
          <w:b/>
        </w:rPr>
        <w:t>add</w:t>
      </w:r>
      <w:r>
        <w:t xml:space="preserve"> a new </w:t>
      </w:r>
      <w:r w:rsidRPr="00084670">
        <w:rPr>
          <w:b/>
        </w:rPr>
        <w:t>book</w:t>
      </w:r>
      <w:r>
        <w:t xml:space="preserve"> </w:t>
      </w:r>
      <w:r w:rsidRPr="00084670">
        <w:rPr>
          <w:b/>
        </w:rPr>
        <w:t>object</w:t>
      </w:r>
      <w:r>
        <w:t xml:space="preserve"> with properties </w:t>
      </w:r>
      <w:r w:rsidRPr="00084670">
        <w:rPr>
          <w:rFonts w:ascii="Consolas" w:hAnsi="Consolas"/>
          <w:b/>
          <w:bCs/>
        </w:rPr>
        <w:t>title</w:t>
      </w:r>
      <w:r>
        <w:t xml:space="preserve"> and </w:t>
      </w:r>
      <w:r w:rsidRPr="00084670">
        <w:rPr>
          <w:rFonts w:ascii="Consolas" w:hAnsi="Consolas"/>
          <w:b/>
          <w:bCs/>
        </w:rPr>
        <w:t>author</w:t>
      </w:r>
      <w:r>
        <w:t xml:space="preserve"> to his books array</w:t>
      </w:r>
    </w:p>
    <w:p w14:paraId="299CB837" w14:textId="5C6BBD36" w:rsidR="00F27EC4" w:rsidRDefault="00F27EC4" w:rsidP="00084670">
      <w:pPr>
        <w:pStyle w:val="ListParagraph"/>
        <w:numPr>
          <w:ilvl w:val="1"/>
          <w:numId w:val="36"/>
        </w:numPr>
      </w:pPr>
      <w:proofErr w:type="gramStart"/>
      <w:r>
        <w:t>Otherwise</w:t>
      </w:r>
      <w:proofErr w:type="gramEnd"/>
      <w:r>
        <w:t xml:space="preserve"> a new error should be thrown, with the following message:</w:t>
      </w:r>
    </w:p>
    <w:p w14:paraId="2C46A8EB" w14:textId="4FCE0C9D" w:rsidR="00F27EC4" w:rsidRDefault="00F27EC4" w:rsidP="00F27EC4">
      <w:pPr>
        <w:ind w:left="1125"/>
        <w:rPr>
          <w:rFonts w:ascii="Consolas" w:hAnsi="Consolas"/>
          <w:b/>
        </w:rPr>
      </w:pPr>
      <w:r w:rsidRPr="00F27EC4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have</w:t>
      </w:r>
      <w:r w:rsidRPr="00F27EC4">
        <w:rPr>
          <w:rFonts w:ascii="Consolas" w:hAnsi="Consolas"/>
          <w:b/>
        </w:rPr>
        <w:t xml:space="preserve"> r</w:t>
      </w:r>
      <w:r>
        <w:rPr>
          <w:rFonts w:ascii="Consolas" w:hAnsi="Consolas"/>
          <w:b/>
        </w:rPr>
        <w:t xml:space="preserve">eached your subscription limit </w:t>
      </w:r>
      <w:r w:rsidRPr="00F27EC4">
        <w:rPr>
          <w:rFonts w:ascii="Consolas" w:hAnsi="Consolas"/>
          <w:b/>
        </w:rPr>
        <w:t>{</w:t>
      </w:r>
      <w:proofErr w:type="spellStart"/>
      <w:r w:rsidRPr="00F27EC4">
        <w:rPr>
          <w:rFonts w:ascii="Consolas" w:hAnsi="Consolas"/>
          <w:b/>
        </w:rPr>
        <w:t>subTypeLimit</w:t>
      </w:r>
      <w:proofErr w:type="spellEnd"/>
      <w:r w:rsidRPr="00F27EC4">
        <w:rPr>
          <w:rFonts w:ascii="Consolas" w:hAnsi="Consolas"/>
          <w:b/>
        </w:rPr>
        <w:t>}!"</w:t>
      </w:r>
    </w:p>
    <w:p w14:paraId="2EC6BBE7" w14:textId="4A81278A" w:rsidR="00F27EC4" w:rsidRPr="00797376" w:rsidRDefault="00F27EC4" w:rsidP="00F27EC4">
      <w:pPr>
        <w:rPr>
          <w:rFonts w:cstheme="minorHAnsi"/>
          <w:u w:val="single"/>
        </w:rPr>
      </w:pPr>
      <w:r w:rsidRPr="00797376">
        <w:rPr>
          <w:rFonts w:cstheme="minorHAnsi"/>
          <w:u w:val="single"/>
        </w:rPr>
        <w:t xml:space="preserve">This function should return the </w:t>
      </w:r>
      <w:r w:rsidRPr="00797376">
        <w:rPr>
          <w:rFonts w:cstheme="minorHAnsi"/>
          <w:b/>
          <w:u w:val="single"/>
        </w:rPr>
        <w:t>subscriber</w:t>
      </w:r>
      <w:r w:rsidRPr="00797376">
        <w:rPr>
          <w:rFonts w:cstheme="minorHAnsi"/>
          <w:u w:val="single"/>
        </w:rPr>
        <w:t xml:space="preserve"> with the given name.</w:t>
      </w:r>
    </w:p>
    <w:p w14:paraId="165B0A84" w14:textId="34C2D982" w:rsidR="00C649E2" w:rsidRDefault="00F27EC4" w:rsidP="00601D31">
      <w:pPr>
        <w:pStyle w:val="Heading4"/>
      </w:pPr>
      <w:proofErr w:type="spellStart"/>
      <w:r>
        <w:t>showInfo</w:t>
      </w:r>
      <w:proofErr w:type="spellEnd"/>
      <w:r>
        <w:t xml:space="preserve"> </w:t>
      </w:r>
      <w:r w:rsidR="00C649E2">
        <w:t>(</w:t>
      </w:r>
      <w:r>
        <w:t>)</w:t>
      </w:r>
    </w:p>
    <w:p w14:paraId="30C092AC" w14:textId="479183A5" w:rsidR="00C649E2" w:rsidRPr="00C649E2" w:rsidRDefault="00C649E2" w:rsidP="00C649E2">
      <w:r>
        <w:t xml:space="preserve">This function should </w:t>
      </w:r>
      <w:r w:rsidR="00797376">
        <w:rPr>
          <w:b/>
          <w:bCs/>
        </w:rPr>
        <w:t xml:space="preserve">return a string </w:t>
      </w:r>
      <w:proofErr w:type="gramStart"/>
      <w:r w:rsidR="00797376">
        <w:rPr>
          <w:b/>
          <w:bCs/>
        </w:rPr>
        <w:t xml:space="preserve">with </w:t>
      </w:r>
      <w:r w:rsidRPr="00601D31">
        <w:rPr>
          <w:b/>
          <w:bCs/>
        </w:rPr>
        <w:t xml:space="preserve"> all</w:t>
      </w:r>
      <w:proofErr w:type="gramEnd"/>
      <w:r w:rsidRPr="00601D31">
        <w:rPr>
          <w:b/>
          <w:bCs/>
        </w:rPr>
        <w:t xml:space="preserve"> the subscribers</w:t>
      </w:r>
      <w:r>
        <w:t xml:space="preserve"> with </w:t>
      </w:r>
      <w:r w:rsidR="00F27EC4">
        <w:t>their books joined by (</w:t>
      </w:r>
      <w:r w:rsidR="00F27EC4" w:rsidRPr="00F27EC4">
        <w:rPr>
          <w:rFonts w:ascii="Consolas" w:hAnsi="Consolas"/>
          <w:b/>
        </w:rPr>
        <w:t>", "</w:t>
      </w:r>
      <w:r w:rsidR="00F27EC4">
        <w:t>)</w:t>
      </w:r>
      <w:r>
        <w:t xml:space="preserve"> in the following format:</w:t>
      </w:r>
    </w:p>
    <w:p w14:paraId="043838BF" w14:textId="2A39A008" w:rsidR="00F27EC4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"Subscriber: </w:t>
      </w:r>
      <w:r w:rsidRPr="00F27EC4">
        <w:rPr>
          <w:rFonts w:ascii="Consolas" w:hAnsi="Consolas"/>
          <w:b/>
        </w:rPr>
        <w:t>{</w:t>
      </w:r>
      <w:proofErr w:type="spellStart"/>
      <w:r w:rsidRPr="00F27EC4">
        <w:rPr>
          <w:rFonts w:ascii="Consolas" w:hAnsi="Consolas"/>
          <w:b/>
        </w:rPr>
        <w:t>subscriber</w:t>
      </w:r>
      <w:r w:rsidR="00170EC2">
        <w:rPr>
          <w:rFonts w:ascii="Consolas" w:hAnsi="Consolas"/>
          <w:b/>
        </w:rPr>
        <w:t>N</w:t>
      </w:r>
      <w:r w:rsidRPr="00F27EC4">
        <w:rPr>
          <w:rFonts w:ascii="Consolas" w:hAnsi="Consolas"/>
          <w:b/>
        </w:rPr>
        <w:t>a</w:t>
      </w:r>
      <w:r>
        <w:rPr>
          <w:rFonts w:ascii="Consolas" w:hAnsi="Consolas"/>
          <w:b/>
        </w:rPr>
        <w:t>me</w:t>
      </w:r>
      <w:proofErr w:type="spellEnd"/>
      <w:r>
        <w:rPr>
          <w:rFonts w:ascii="Consolas" w:hAnsi="Consolas"/>
          <w:b/>
        </w:rPr>
        <w:t>}, Type: {</w:t>
      </w:r>
      <w:proofErr w:type="spellStart"/>
      <w:r w:rsidR="00170EC2">
        <w:rPr>
          <w:rFonts w:ascii="Consolas" w:hAnsi="Consolas"/>
          <w:b/>
        </w:rPr>
        <w:t>subscriptionType</w:t>
      </w:r>
      <w:proofErr w:type="spellEnd"/>
      <w:r>
        <w:rPr>
          <w:rFonts w:ascii="Consolas" w:hAnsi="Consolas"/>
          <w:b/>
        </w:rPr>
        <w:t>}\n</w:t>
      </w:r>
    </w:p>
    <w:p w14:paraId="416310C9" w14:textId="2AF9DD42" w:rsidR="00C649E2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Received books: </w:t>
      </w:r>
      <w:r w:rsidR="008D6AB6">
        <w:rPr>
          <w:rFonts w:ascii="Consolas" w:hAnsi="Consolas"/>
          <w:b/>
        </w:rPr>
        <w:t xml:space="preserve">{title} by </w:t>
      </w:r>
      <w:r w:rsidRPr="00F27EC4">
        <w:rPr>
          <w:rFonts w:ascii="Consolas" w:hAnsi="Consolas"/>
          <w:b/>
        </w:rPr>
        <w:t>{author}</w:t>
      </w:r>
      <w:r w:rsidR="008D6AB6">
        <w:rPr>
          <w:rFonts w:ascii="Consolas" w:hAnsi="Consolas"/>
          <w:b/>
        </w:rPr>
        <w:t xml:space="preserve">, {title2} by </w:t>
      </w:r>
      <w:r w:rsidR="008D6AB6" w:rsidRPr="00F27EC4">
        <w:rPr>
          <w:rFonts w:ascii="Consolas" w:hAnsi="Consolas"/>
          <w:b/>
        </w:rPr>
        <w:t>{author</w:t>
      </w:r>
      <w:proofErr w:type="gramStart"/>
      <w:r w:rsidR="008D6AB6">
        <w:rPr>
          <w:rFonts w:ascii="Consolas" w:hAnsi="Consolas"/>
          <w:b/>
        </w:rPr>
        <w:t>2</w:t>
      </w:r>
      <w:r w:rsidR="008D6AB6" w:rsidRPr="00F27EC4">
        <w:rPr>
          <w:rFonts w:ascii="Consolas" w:hAnsi="Consolas"/>
          <w:b/>
        </w:rPr>
        <w:t>}</w:t>
      </w:r>
      <w:r w:rsidR="008D6AB6">
        <w:rPr>
          <w:rFonts w:ascii="Consolas" w:hAnsi="Consolas"/>
          <w:b/>
        </w:rPr>
        <w:t>…</w:t>
      </w:r>
      <w:proofErr w:type="gramEnd"/>
      <w:r w:rsidR="008D6AB6">
        <w:rPr>
          <w:rFonts w:ascii="Consolas" w:hAnsi="Consolas"/>
          <w:b/>
        </w:rPr>
        <w:t>"</w:t>
      </w:r>
      <w:r w:rsidRPr="00F27EC4">
        <w:rPr>
          <w:rFonts w:ascii="Consolas" w:hAnsi="Consolas"/>
          <w:b/>
        </w:rPr>
        <w:t xml:space="preserve">       </w:t>
      </w:r>
    </w:p>
    <w:p w14:paraId="7A1C57F7" w14:textId="3CE3E1F5" w:rsidR="007A11BD" w:rsidRDefault="007A11BD" w:rsidP="000004D3">
      <w:r w:rsidRPr="007A11BD">
        <w:t>If</w:t>
      </w:r>
      <w:r>
        <w:t xml:space="preserve"> the subscriber's property in the </w:t>
      </w:r>
      <w:proofErr w:type="gramStart"/>
      <w:r>
        <w:t>Library</w:t>
      </w:r>
      <w:proofErr w:type="gramEnd"/>
      <w:r>
        <w:t xml:space="preserve"> is empty just </w:t>
      </w:r>
      <w:r w:rsidR="00797376" w:rsidRPr="00797376">
        <w:rPr>
          <w:b/>
          <w:bCs/>
        </w:rPr>
        <w:t>return</w:t>
      </w:r>
      <w:r w:rsidR="00797376">
        <w:t xml:space="preserve"> the following string</w:t>
      </w:r>
      <w:r>
        <w:t>:</w:t>
      </w:r>
    </w:p>
    <w:p w14:paraId="559188E3" w14:textId="5AC3ABCD" w:rsidR="00C649E2" w:rsidRPr="007A11BD" w:rsidRDefault="007A11BD" w:rsidP="000004D3">
      <w:pPr>
        <w:rPr>
          <w:rFonts w:ascii="Consolas" w:hAnsi="Consolas"/>
          <w:b/>
          <w:bCs/>
        </w:rPr>
      </w:pPr>
      <w:r w:rsidRPr="007A11BD">
        <w:rPr>
          <w:rFonts w:ascii="Consolas" w:hAnsi="Consolas"/>
          <w:b/>
          <w:bCs/>
        </w:rPr>
        <w:t>"{</w:t>
      </w:r>
      <w:proofErr w:type="spellStart"/>
      <w:r w:rsidRPr="007A11BD">
        <w:rPr>
          <w:rFonts w:ascii="Consolas" w:hAnsi="Consolas"/>
          <w:b/>
          <w:bCs/>
        </w:rPr>
        <w:t>libraryName</w:t>
      </w:r>
      <w:proofErr w:type="spellEnd"/>
      <w:r w:rsidRPr="007A11BD">
        <w:rPr>
          <w:rFonts w:ascii="Consolas" w:hAnsi="Consolas"/>
          <w:b/>
          <w:bCs/>
        </w:rPr>
        <w:t>} has no information about any subscribers"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01DBCB6C" w:rsidR="00E54ACC" w:rsidRDefault="00E54ACC" w:rsidP="00E54ACC">
      <w:r>
        <w:t xml:space="preserve">Submit </w:t>
      </w:r>
      <w:r w:rsidR="007B3757">
        <w:t xml:space="preserve">only your </w:t>
      </w:r>
      <w:r w:rsidR="00175A5E">
        <w:rPr>
          <w:rFonts w:ascii="Consolas" w:hAnsi="Consolas"/>
          <w:b/>
          <w:bCs/>
        </w:rPr>
        <w:t>Library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lastRenderedPageBreak/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A9BF83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let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=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new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Library(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3224D97C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B83C2B" w14:textId="1D4D26E1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</w:t>
            </w:r>
            <w:proofErr w:type="spellEnd"/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normal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E91A76" w14:textId="33D95204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</w:t>
            </w:r>
            <w:proofErr w:type="spellEnd"/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special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A8D65E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34A227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</w:t>
            </w:r>
            <w:proofErr w:type="spellEnd"/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A Song of Ice and Fire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George R. R. Martin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4F3D6904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</w:t>
            </w:r>
            <w:proofErr w:type="spellEnd"/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Lord of the rings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R. R. Tolkien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01F296CC" w14:textId="279BBAE8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</w:t>
            </w:r>
            <w:proofErr w:type="spellEnd"/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Harry Pot</w:t>
            </w:r>
            <w:r w:rsidR="007A11BD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t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K. Rowling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528FC981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814176" w14:textId="3A09995C" w:rsidR="00E54ACC" w:rsidRPr="00700D98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log(</w:t>
            </w:r>
            <w:proofErr w:type="spellStart"/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showInfo</w:t>
            </w:r>
            <w:proofErr w:type="spellEnd"/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EE32A54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Peter, Type: normal</w:t>
            </w:r>
          </w:p>
          <w:p w14:paraId="5BDBB068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Lord of the rings by J. R. R. Tolkien</w:t>
            </w:r>
          </w:p>
          <w:p w14:paraId="160B6219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John, Type: special</w:t>
            </w:r>
          </w:p>
          <w:p w14:paraId="35D96C55" w14:textId="66F75876" w:rsidR="00700D98" w:rsidRPr="007A5B0E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A Song of Ice and Fire by George R. R. Martin, Harry Pot</w:t>
            </w:r>
            <w:r w:rsidR="00170EC2">
              <w:rPr>
                <w:lang w:eastAsia="bg-BG"/>
              </w:rPr>
              <w:t>t</w:t>
            </w:r>
            <w:r>
              <w:rPr>
                <w:lang w:eastAsia="bg-BG"/>
              </w:rPr>
              <w:t xml:space="preserve">er by </w:t>
            </w:r>
            <w:r>
              <w:rPr>
                <w:lang w:eastAsia="bg-BG"/>
              </w:rPr>
              <w:br/>
              <w:t>J. K. Rowling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 xml:space="preserve">GOOD </w:t>
      </w:r>
      <w:proofErr w:type="gramStart"/>
      <w:r w:rsidRPr="00355FAB">
        <w:rPr>
          <w:i/>
          <w:iCs/>
          <w:sz w:val="72"/>
          <w:szCs w:val="72"/>
        </w:rPr>
        <w:t>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5C86" w14:textId="77777777" w:rsidR="009A5466" w:rsidRDefault="009A5466" w:rsidP="004A2906">
      <w:pPr>
        <w:spacing w:before="0" w:after="0" w:line="240" w:lineRule="auto"/>
      </w:pPr>
      <w:r>
        <w:separator/>
      </w:r>
    </w:p>
  </w:endnote>
  <w:endnote w:type="continuationSeparator" w:id="0">
    <w:p w14:paraId="619A6057" w14:textId="77777777" w:rsidR="009A5466" w:rsidRDefault="009A5466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DC52263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8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8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DC52263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18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18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E31F" w14:textId="77777777" w:rsidR="009A5466" w:rsidRDefault="009A5466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A347DC8" w14:textId="77777777" w:rsidR="009A5466" w:rsidRDefault="009A5466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6D9"/>
    <w:multiLevelType w:val="hybridMultilevel"/>
    <w:tmpl w:val="668C98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7"/>
  </w:num>
  <w:num w:numId="4">
    <w:abstractNumId w:val="28"/>
  </w:num>
  <w:num w:numId="5">
    <w:abstractNumId w:val="23"/>
  </w:num>
  <w:num w:numId="6">
    <w:abstractNumId w:val="6"/>
  </w:num>
  <w:num w:numId="7">
    <w:abstractNumId w:val="20"/>
  </w:num>
  <w:num w:numId="8">
    <w:abstractNumId w:val="0"/>
  </w:num>
  <w:num w:numId="9">
    <w:abstractNumId w:val="15"/>
  </w:num>
  <w:num w:numId="10">
    <w:abstractNumId w:val="31"/>
  </w:num>
  <w:num w:numId="11">
    <w:abstractNumId w:val="34"/>
  </w:num>
  <w:num w:numId="12">
    <w:abstractNumId w:val="24"/>
  </w:num>
  <w:num w:numId="13">
    <w:abstractNumId w:val="18"/>
  </w:num>
  <w:num w:numId="14">
    <w:abstractNumId w:val="25"/>
  </w:num>
  <w:num w:numId="15">
    <w:abstractNumId w:val="35"/>
  </w:num>
  <w:num w:numId="16">
    <w:abstractNumId w:val="30"/>
  </w:num>
  <w:num w:numId="17">
    <w:abstractNumId w:val="9"/>
  </w:num>
  <w:num w:numId="18">
    <w:abstractNumId w:val="12"/>
  </w:num>
  <w:num w:numId="19">
    <w:abstractNumId w:val="32"/>
  </w:num>
  <w:num w:numId="20">
    <w:abstractNumId w:val="1"/>
  </w:num>
  <w:num w:numId="21">
    <w:abstractNumId w:val="29"/>
  </w:num>
  <w:num w:numId="22">
    <w:abstractNumId w:val="7"/>
  </w:num>
  <w:num w:numId="23">
    <w:abstractNumId w:val="21"/>
  </w:num>
  <w:num w:numId="24">
    <w:abstractNumId w:val="11"/>
  </w:num>
  <w:num w:numId="25">
    <w:abstractNumId w:val="4"/>
  </w:num>
  <w:num w:numId="26">
    <w:abstractNumId w:val="14"/>
  </w:num>
  <w:num w:numId="27">
    <w:abstractNumId w:val="5"/>
  </w:num>
  <w:num w:numId="28">
    <w:abstractNumId w:val="26"/>
  </w:num>
  <w:num w:numId="29">
    <w:abstractNumId w:val="33"/>
  </w:num>
  <w:num w:numId="30">
    <w:abstractNumId w:val="19"/>
  </w:num>
  <w:num w:numId="31">
    <w:abstractNumId w:val="16"/>
  </w:num>
  <w:num w:numId="32">
    <w:abstractNumId w:val="3"/>
  </w:num>
  <w:num w:numId="33">
    <w:abstractNumId w:val="22"/>
  </w:num>
  <w:num w:numId="34">
    <w:abstractNumId w:val="13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0E9A"/>
    <w:rsid w:val="00006720"/>
    <w:rsid w:val="0001594A"/>
    <w:rsid w:val="000234A5"/>
    <w:rsid w:val="00034DFD"/>
    <w:rsid w:val="000504DA"/>
    <w:rsid w:val="00057A7A"/>
    <w:rsid w:val="0007252D"/>
    <w:rsid w:val="00077464"/>
    <w:rsid w:val="00084670"/>
    <w:rsid w:val="00090D2B"/>
    <w:rsid w:val="0010544B"/>
    <w:rsid w:val="00170EC2"/>
    <w:rsid w:val="00175A5E"/>
    <w:rsid w:val="0017751A"/>
    <w:rsid w:val="001D10CB"/>
    <w:rsid w:val="001E0636"/>
    <w:rsid w:val="002B5AD9"/>
    <w:rsid w:val="002B67C1"/>
    <w:rsid w:val="002C1243"/>
    <w:rsid w:val="00307786"/>
    <w:rsid w:val="00334D7D"/>
    <w:rsid w:val="003B3B7E"/>
    <w:rsid w:val="003D4D07"/>
    <w:rsid w:val="003E18A6"/>
    <w:rsid w:val="0040614B"/>
    <w:rsid w:val="004720B3"/>
    <w:rsid w:val="004A2906"/>
    <w:rsid w:val="004B6CF5"/>
    <w:rsid w:val="004C79FB"/>
    <w:rsid w:val="004E6FA0"/>
    <w:rsid w:val="005244CA"/>
    <w:rsid w:val="00524672"/>
    <w:rsid w:val="005428D5"/>
    <w:rsid w:val="00584279"/>
    <w:rsid w:val="00596E71"/>
    <w:rsid w:val="005C16FA"/>
    <w:rsid w:val="005D770E"/>
    <w:rsid w:val="005E3D14"/>
    <w:rsid w:val="005E488C"/>
    <w:rsid w:val="00601D31"/>
    <w:rsid w:val="006262A7"/>
    <w:rsid w:val="006420D0"/>
    <w:rsid w:val="00644012"/>
    <w:rsid w:val="006A3611"/>
    <w:rsid w:val="006D3B99"/>
    <w:rsid w:val="006F11AF"/>
    <w:rsid w:val="006F4F7E"/>
    <w:rsid w:val="00700D98"/>
    <w:rsid w:val="007270BD"/>
    <w:rsid w:val="007937F4"/>
    <w:rsid w:val="00797376"/>
    <w:rsid w:val="007A11BD"/>
    <w:rsid w:val="007B3757"/>
    <w:rsid w:val="007F5258"/>
    <w:rsid w:val="00867DEC"/>
    <w:rsid w:val="008919BE"/>
    <w:rsid w:val="008938B5"/>
    <w:rsid w:val="008A0750"/>
    <w:rsid w:val="008B5CB1"/>
    <w:rsid w:val="008D6AB6"/>
    <w:rsid w:val="00902DB8"/>
    <w:rsid w:val="00922229"/>
    <w:rsid w:val="009431D2"/>
    <w:rsid w:val="009801CC"/>
    <w:rsid w:val="00992FDA"/>
    <w:rsid w:val="0099608B"/>
    <w:rsid w:val="009A5466"/>
    <w:rsid w:val="009B5B11"/>
    <w:rsid w:val="009C304C"/>
    <w:rsid w:val="009F69CA"/>
    <w:rsid w:val="00A01457"/>
    <w:rsid w:val="00A05AC1"/>
    <w:rsid w:val="00A15E63"/>
    <w:rsid w:val="00A20065"/>
    <w:rsid w:val="00A24E28"/>
    <w:rsid w:val="00A94F8F"/>
    <w:rsid w:val="00AB0A26"/>
    <w:rsid w:val="00AC3289"/>
    <w:rsid w:val="00B77113"/>
    <w:rsid w:val="00B94041"/>
    <w:rsid w:val="00BC2B3A"/>
    <w:rsid w:val="00BD3761"/>
    <w:rsid w:val="00BE1C62"/>
    <w:rsid w:val="00C1470B"/>
    <w:rsid w:val="00C16636"/>
    <w:rsid w:val="00C60931"/>
    <w:rsid w:val="00C6093F"/>
    <w:rsid w:val="00C649E2"/>
    <w:rsid w:val="00C77206"/>
    <w:rsid w:val="00CA1665"/>
    <w:rsid w:val="00CF4BFD"/>
    <w:rsid w:val="00D16F95"/>
    <w:rsid w:val="00D639DB"/>
    <w:rsid w:val="00D94F74"/>
    <w:rsid w:val="00DC7FDA"/>
    <w:rsid w:val="00E07A41"/>
    <w:rsid w:val="00E17B9F"/>
    <w:rsid w:val="00E47D30"/>
    <w:rsid w:val="00E54ACC"/>
    <w:rsid w:val="00E758D4"/>
    <w:rsid w:val="00EB5185"/>
    <w:rsid w:val="00EB5CDE"/>
    <w:rsid w:val="00F13132"/>
    <w:rsid w:val="00F27EC4"/>
    <w:rsid w:val="00F41733"/>
    <w:rsid w:val="00F5313D"/>
    <w:rsid w:val="00FA18B2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7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7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594B2-D9E5-4C12-844F-5471BB8B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2021-06-25T12:13:00Z</dcterms:created>
  <dcterms:modified xsi:type="dcterms:W3CDTF">2021-06-25T12:13:00Z</dcterms:modified>
</cp:coreProperties>
</file>