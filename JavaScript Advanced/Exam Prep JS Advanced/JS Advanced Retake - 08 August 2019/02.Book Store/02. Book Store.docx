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382D" w14:textId="7DDA3789" w:rsidR="0018190E" w:rsidRDefault="0018190E" w:rsidP="0018190E">
      <w:pPr>
        <w:pStyle w:val="Heading1"/>
        <w:jc w:val="center"/>
        <w:rPr>
          <w:sz w:val="52"/>
          <w:szCs w:val="52"/>
        </w:rPr>
      </w:pPr>
      <w:r w:rsidRPr="00C77EC9">
        <w:rPr>
          <w:sz w:val="52"/>
          <w:szCs w:val="52"/>
        </w:rPr>
        <w:t>JS Advanced</w:t>
      </w:r>
      <w:r w:rsidR="00752753">
        <w:rPr>
          <w:sz w:val="52"/>
          <w:szCs w:val="52"/>
        </w:rPr>
        <w:t xml:space="preserve"> Retake - 08 August </w:t>
      </w:r>
      <w:r w:rsidRPr="00C77EC9">
        <w:rPr>
          <w:sz w:val="52"/>
          <w:szCs w:val="52"/>
        </w:rPr>
        <w:t>2019</w:t>
      </w:r>
    </w:p>
    <w:p w14:paraId="56E3CDDC" w14:textId="19572FF5" w:rsidR="00451177" w:rsidRPr="00451177" w:rsidRDefault="00A15F4D" w:rsidP="00451177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>E</w:t>
      </w:r>
      <w:r w:rsidR="00451177">
        <w:rPr>
          <w:noProof/>
        </w:rPr>
        <w:t xml:space="preserve">xam </w:t>
      </w:r>
      <w:r>
        <w:rPr>
          <w:noProof/>
        </w:rPr>
        <w:t>problem</w:t>
      </w:r>
      <w:r w:rsidR="00451177">
        <w:rPr>
          <w:noProof/>
        </w:rPr>
        <w:t xml:space="preserve"> for the </w:t>
      </w:r>
      <w:hyperlink r:id="rId8" w:history="1">
        <w:r w:rsidR="00451177">
          <w:rPr>
            <w:rStyle w:val="Hyperlink"/>
            <w:noProof/>
          </w:rPr>
          <w:t>“JavaScript Advanced” course @ SoftUni</w:t>
        </w:r>
      </w:hyperlink>
      <w:r w:rsidR="00451177">
        <w:rPr>
          <w:noProof/>
        </w:rPr>
        <w:t xml:space="preserve">. Submit your solutions in the SoftUni </w:t>
      </w:r>
      <w:r w:rsidR="008A0FE8">
        <w:rPr>
          <w:noProof/>
        </w:rPr>
        <w:t>J</w:t>
      </w:r>
      <w:r w:rsidR="00451177">
        <w:rPr>
          <w:noProof/>
        </w:rPr>
        <w:t xml:space="preserve">udge system at </w:t>
      </w:r>
      <w:hyperlink r:id="rId9" w:anchor="1" w:history="1">
        <w:r w:rsidR="00752753">
          <w:rPr>
            <w:rStyle w:val="Hyperlink"/>
            <w:noProof/>
          </w:rPr>
          <w:t>https://judge.softuni.bg/Contests/Compete/Index/1772#1</w:t>
        </w:r>
      </w:hyperlink>
      <w:r w:rsidR="00451177">
        <w:rPr>
          <w:noProof/>
        </w:rPr>
        <w:t>.</w:t>
      </w:r>
    </w:p>
    <w:p w14:paraId="36DB0084" w14:textId="63E056B0" w:rsidR="0049686F" w:rsidRDefault="0049686F" w:rsidP="0049686F">
      <w:pPr>
        <w:pStyle w:val="Heading2"/>
        <w:numPr>
          <w:ilvl w:val="0"/>
          <w:numId w:val="0"/>
        </w:numPr>
        <w:ind w:left="426" w:hanging="426"/>
      </w:pPr>
      <w:r>
        <w:t xml:space="preserve">Problem 2. </w:t>
      </w:r>
      <w:r w:rsidR="00BE5D83">
        <w:t>Book Store</w:t>
      </w:r>
    </w:p>
    <w:p w14:paraId="3A1B6F3C" w14:textId="21DFBA90" w:rsidR="00C7279D" w:rsidRDefault="00A15F4D" w:rsidP="00C7279D">
      <w:r>
        <w:t xml:space="preserve">Use the provided </w:t>
      </w:r>
      <w:r w:rsidR="00BE5D83">
        <w:rPr>
          <w:b/>
        </w:rPr>
        <w:t>BookStore</w:t>
      </w:r>
      <w:r w:rsidRPr="000408A0">
        <w:rPr>
          <w:b/>
        </w:rPr>
        <w:t xml:space="preserve"> class</w:t>
      </w:r>
      <w:r>
        <w:t xml:space="preserve"> to solve this problem.</w:t>
      </w:r>
    </w:p>
    <w:p w14:paraId="45B25815" w14:textId="77777777" w:rsidR="009E1CC0" w:rsidRDefault="009E1CC0" w:rsidP="009E1CC0">
      <w:pPr>
        <w:pStyle w:val="Heading3"/>
      </w:pPr>
      <w:r>
        <w:t>Your Task</w:t>
      </w:r>
    </w:p>
    <w:p w14:paraId="65EA09AC" w14:textId="08D5090E" w:rsidR="009E1CC0" w:rsidRDefault="009E1CC0" w:rsidP="009E1CC0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 w:rsidR="000C726B">
        <w:rPr>
          <w:b/>
        </w:rPr>
        <w:t>U</w:t>
      </w:r>
      <w:r w:rsidRPr="00E70599">
        <w:rPr>
          <w:b/>
        </w:rPr>
        <w:t xml:space="preserve">nit </w:t>
      </w:r>
      <w:r w:rsidR="000C726B">
        <w:rPr>
          <w:b/>
        </w:rPr>
        <w:t>T</w:t>
      </w:r>
      <w:r w:rsidRPr="00E70599">
        <w:rPr>
          <w:b/>
        </w:rPr>
        <w:t>ests</w:t>
      </w:r>
      <w:r>
        <w:t xml:space="preserve"> to test the entire functionality of the </w:t>
      </w:r>
      <w:r w:rsidR="00BE5D83">
        <w:rPr>
          <w:rStyle w:val="CodeChar"/>
        </w:rPr>
        <w:t>BookStore</w:t>
      </w:r>
      <w:r>
        <w:t xml:space="preserve"> </w:t>
      </w:r>
      <w:r w:rsidRPr="00542648">
        <w:rPr>
          <w:b/>
        </w:rPr>
        <w:t>class</w:t>
      </w:r>
      <w:r>
        <w:t>. Make sure instances of it have all the required functionality and validation.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E1CC0" w:rsidRPr="00A329C4" w14:paraId="1D60A691" w14:textId="77777777" w:rsidTr="00DF66A1">
        <w:trPr>
          <w:trHeight w:val="1551"/>
        </w:trPr>
        <w:tc>
          <w:tcPr>
            <w:tcW w:w="10387" w:type="dxa"/>
          </w:tcPr>
          <w:p w14:paraId="5E8208D6" w14:textId="77777777" w:rsidR="009E1CC0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D99F586" w14:textId="77777777" w:rsidR="009E1CC0" w:rsidRPr="00A329C4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566CF237" w14:textId="77777777" w:rsidR="009E1CC0" w:rsidRPr="000408A0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C950E56" w14:textId="77777777" w:rsidR="009E1CC0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D53B15C" w14:textId="77777777" w:rsidR="009E1CC0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EC8187F" w14:textId="77777777" w:rsidR="009E1CC0" w:rsidRPr="00A329C4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63E3A4D" w14:textId="4BD42D2E" w:rsidR="00451177" w:rsidRDefault="00451177" w:rsidP="00451177">
      <w:pPr>
        <w:pStyle w:val="Heading3"/>
      </w:pPr>
      <w:r>
        <w:t>Functionality</w:t>
      </w:r>
    </w:p>
    <w:p w14:paraId="25D61A79" w14:textId="21F5EE28" w:rsidR="00451177" w:rsidRDefault="008B291C" w:rsidP="00451177">
      <w:r>
        <w:rPr>
          <w:rStyle w:val="CodeChar"/>
        </w:rPr>
        <w:t>bookStore</w:t>
      </w:r>
      <w:r w:rsidR="00F8259B" w:rsidRPr="00332DE1">
        <w:rPr>
          <w:rStyle w:val="CodeChar"/>
        </w:rPr>
        <w:t>.js</w:t>
      </w:r>
      <w:r w:rsidR="00F8259B">
        <w:t xml:space="preserve"> defines a </w:t>
      </w:r>
      <w:r w:rsidR="00F8259B" w:rsidRPr="00735E02">
        <w:rPr>
          <w:b/>
        </w:rPr>
        <w:t>class</w:t>
      </w:r>
      <w:r w:rsidR="00F8259B">
        <w:t xml:space="preserve"> that contains information about a </w:t>
      </w:r>
      <w:r>
        <w:rPr>
          <w:rStyle w:val="Strong"/>
        </w:rPr>
        <w:t>book</w:t>
      </w:r>
      <w:r w:rsidR="00F8259B">
        <w:rPr>
          <w:rStyle w:val="Strong"/>
        </w:rPr>
        <w:t xml:space="preserve"> </w:t>
      </w:r>
      <w:r>
        <w:rPr>
          <w:rStyle w:val="Strong"/>
        </w:rPr>
        <w:t>store</w:t>
      </w:r>
      <w:r w:rsidR="00F8259B">
        <w:t xml:space="preserve">. An </w:t>
      </w:r>
      <w:r w:rsidR="00F8259B" w:rsidRPr="00735E02">
        <w:rPr>
          <w:b/>
        </w:rPr>
        <w:t>instance</w:t>
      </w:r>
      <w:r w:rsidR="00F8259B">
        <w:t xml:space="preserve"> of the class should support the following operations:</w:t>
      </w:r>
    </w:p>
    <w:p w14:paraId="1B53F00E" w14:textId="50C068F3" w:rsidR="008B2007" w:rsidRDefault="00AF2053" w:rsidP="008B2007">
      <w:pPr>
        <w:pStyle w:val="ListParagraph"/>
        <w:numPr>
          <w:ilvl w:val="0"/>
          <w:numId w:val="18"/>
        </w:numPr>
      </w:pPr>
      <w:r>
        <w:rPr>
          <w:b/>
        </w:rPr>
        <w:t>I</w:t>
      </w:r>
      <w:r w:rsidR="000F6A3D" w:rsidRPr="000F6A3D">
        <w:rPr>
          <w:b/>
        </w:rPr>
        <w:t>nstantiat</w:t>
      </w:r>
      <w:r>
        <w:rPr>
          <w:b/>
        </w:rPr>
        <w:t>ion</w:t>
      </w:r>
      <w:r w:rsidR="000F6A3D">
        <w:rPr>
          <w:b/>
        </w:rPr>
        <w:t xml:space="preserve"> </w:t>
      </w:r>
      <w:r w:rsidR="000F6A3D">
        <w:t xml:space="preserve">with </w:t>
      </w:r>
      <w:r w:rsidR="000F6A3D" w:rsidRPr="008B2007">
        <w:rPr>
          <w:b/>
        </w:rPr>
        <w:t>one</w:t>
      </w:r>
      <w:r w:rsidR="000F6A3D">
        <w:t xml:space="preserve"> </w:t>
      </w:r>
      <w:r w:rsidR="000F6A3D" w:rsidRPr="008B2007">
        <w:rPr>
          <w:b/>
        </w:rPr>
        <w:t>parameter</w:t>
      </w:r>
      <w:r w:rsidR="000F6A3D">
        <w:t xml:space="preserve"> </w:t>
      </w:r>
      <w:r w:rsidR="00671850">
        <w:t>-</w:t>
      </w:r>
      <w:r w:rsidR="000F6A3D">
        <w:t xml:space="preserve"> a </w:t>
      </w:r>
      <w:r w:rsidR="000F6A3D" w:rsidRPr="000F6A3D">
        <w:rPr>
          <w:b/>
        </w:rPr>
        <w:t>string</w:t>
      </w:r>
      <w:r w:rsidR="000F6A3D">
        <w:t xml:space="preserve"> represent</w:t>
      </w:r>
      <w:r w:rsidR="003E54DA">
        <w:t>ing</w:t>
      </w:r>
      <w:r w:rsidR="000F6A3D">
        <w:t xml:space="preserve"> the </w:t>
      </w:r>
      <w:r w:rsidR="0012356F">
        <w:rPr>
          <w:b/>
        </w:rPr>
        <w:t>bookstore</w:t>
      </w:r>
      <w:r w:rsidR="00C7279D">
        <w:rPr>
          <w:b/>
        </w:rPr>
        <w:t xml:space="preserve"> name</w:t>
      </w:r>
      <w:r>
        <w:rPr>
          <w:b/>
        </w:rPr>
        <w:t>,</w:t>
      </w:r>
      <w:r w:rsidR="008B2007">
        <w:rPr>
          <w:b/>
        </w:rPr>
        <w:t xml:space="preserve"> </w:t>
      </w:r>
      <w:r>
        <w:t>a</w:t>
      </w:r>
      <w:r w:rsidR="008B2007">
        <w:t xml:space="preserve">nd </w:t>
      </w:r>
      <w:r>
        <w:t xml:space="preserve">an </w:t>
      </w:r>
      <w:r w:rsidR="008B291C">
        <w:rPr>
          <w:b/>
        </w:rPr>
        <w:t>additional properties</w:t>
      </w:r>
      <w:r w:rsidR="008B2007">
        <w:t xml:space="preserve"> </w:t>
      </w:r>
      <w:r w:rsidR="00734F3A">
        <w:t xml:space="preserve">called </w:t>
      </w:r>
      <w:r w:rsidR="00443BE6">
        <w:t>"</w:t>
      </w:r>
      <w:r w:rsidR="008B291C">
        <w:rPr>
          <w:b/>
        </w:rPr>
        <w:t>books</w:t>
      </w:r>
      <w:r w:rsidR="00443BE6">
        <w:t>"</w:t>
      </w:r>
      <w:r w:rsidR="008B291C">
        <w:t xml:space="preserve"> and "</w:t>
      </w:r>
      <w:r w:rsidR="008B291C" w:rsidRPr="008B291C">
        <w:rPr>
          <w:b/>
        </w:rPr>
        <w:t>workers</w:t>
      </w:r>
      <w:r w:rsidR="008B291C">
        <w:t>"</w:t>
      </w:r>
      <w:r w:rsidR="00734F3A">
        <w:t xml:space="preserve"> -</w:t>
      </w:r>
      <w:r w:rsidR="008B2007">
        <w:t xml:space="preserve"> </w:t>
      </w:r>
      <w:r w:rsidR="003E54DA">
        <w:t xml:space="preserve">an </w:t>
      </w:r>
      <w:r w:rsidR="008B2007" w:rsidRPr="008B2007">
        <w:rPr>
          <w:b/>
        </w:rPr>
        <w:t>empty array</w:t>
      </w:r>
      <w:r w:rsidR="008B291C">
        <w:rPr>
          <w:b/>
        </w:rPr>
        <w:t>s</w:t>
      </w:r>
      <w:r w:rsidR="003E54DA">
        <w:rPr>
          <w:b/>
        </w:rPr>
        <w:t xml:space="preserve"> by default</w:t>
      </w:r>
      <w:r w:rsidR="008B2007">
        <w:t>.</w:t>
      </w:r>
    </w:p>
    <w:p w14:paraId="4DC13EB8" w14:textId="1C75FA7B" w:rsidR="00752753" w:rsidRDefault="00752753" w:rsidP="00752753">
      <w:pPr>
        <w:pStyle w:val="ListParagraph"/>
        <w:numPr>
          <w:ilvl w:val="0"/>
          <w:numId w:val="18"/>
        </w:numPr>
      </w:pPr>
      <w:r>
        <w:t xml:space="preserve">Function </w:t>
      </w:r>
      <w:r w:rsidRPr="00BE5D83">
        <w:rPr>
          <w:rStyle w:val="CodeChar"/>
        </w:rPr>
        <w:t>stockBooks()</w:t>
      </w:r>
      <w:r>
        <w:t xml:space="preserve"> - receives </w:t>
      </w:r>
      <w:r w:rsidRPr="00BE5D83">
        <w:rPr>
          <w:b/>
        </w:rPr>
        <w:t>one</w:t>
      </w:r>
      <w:r>
        <w:t xml:space="preserve"> parameter </w:t>
      </w:r>
      <w:r w:rsidR="0012356F">
        <w:t>-</w:t>
      </w:r>
      <w:r>
        <w:t xml:space="preserve"> </w:t>
      </w:r>
      <w:r w:rsidRPr="00BE5D83">
        <w:rPr>
          <w:b/>
        </w:rPr>
        <w:t>newBooks</w:t>
      </w:r>
      <w:r w:rsidR="0012356F">
        <w:rPr>
          <w:b/>
        </w:rPr>
        <w:t xml:space="preserve"> </w:t>
      </w:r>
      <w:r>
        <w:t xml:space="preserve">(an </w:t>
      </w:r>
      <w:r w:rsidRPr="00BE5D83">
        <w:rPr>
          <w:b/>
        </w:rPr>
        <w:t>array</w:t>
      </w:r>
      <w:r>
        <w:t xml:space="preserve"> of </w:t>
      </w:r>
      <w:r w:rsidRPr="00BE5D83">
        <w:rPr>
          <w:b/>
        </w:rPr>
        <w:t>strings</w:t>
      </w:r>
      <w:r>
        <w:t xml:space="preserve">). </w:t>
      </w:r>
      <w:r w:rsidR="0012356F">
        <w:t xml:space="preserve">This function adds </w:t>
      </w:r>
      <w:r w:rsidR="0012356F" w:rsidRPr="0012356F">
        <w:rPr>
          <w:b/>
          <w:bCs/>
        </w:rPr>
        <w:t>each of the elements</w:t>
      </w:r>
      <w:r w:rsidR="0012356F">
        <w:t xml:space="preserve"> from the input into the </w:t>
      </w:r>
      <w:r w:rsidR="0012356F" w:rsidRPr="0012356F">
        <w:rPr>
          <w:b/>
          <w:bCs/>
        </w:rPr>
        <w:t>book's</w:t>
      </w:r>
      <w:r w:rsidR="0012356F">
        <w:t xml:space="preserve"> </w:t>
      </w:r>
      <w:r w:rsidR="0012356F" w:rsidRPr="0012356F">
        <w:rPr>
          <w:b/>
          <w:bCs/>
        </w:rPr>
        <w:t>property</w:t>
      </w:r>
      <w:r>
        <w:t>.</w:t>
      </w:r>
    </w:p>
    <w:p w14:paraId="5E55FF7B" w14:textId="3CD7830F" w:rsidR="000F6A3D" w:rsidRDefault="000F6A3D" w:rsidP="000F6A3D">
      <w:pPr>
        <w:pStyle w:val="ListParagraph"/>
        <w:numPr>
          <w:ilvl w:val="0"/>
          <w:numId w:val="18"/>
        </w:numPr>
      </w:pPr>
      <w:r>
        <w:t xml:space="preserve">Function </w:t>
      </w:r>
      <w:r w:rsidR="00006C38">
        <w:rPr>
          <w:rStyle w:val="CodeChar"/>
        </w:rPr>
        <w:t>hire</w:t>
      </w:r>
      <w:r w:rsidRPr="002813A6">
        <w:rPr>
          <w:rStyle w:val="CodeChar"/>
        </w:rPr>
        <w:t>()</w:t>
      </w:r>
      <w:r w:rsidR="002C4AA0">
        <w:t xml:space="preserve"> </w:t>
      </w:r>
      <w:r w:rsidR="00D75D27">
        <w:t>-</w:t>
      </w:r>
      <w:r w:rsidR="002C4AA0">
        <w:t xml:space="preserve"> receive</w:t>
      </w:r>
      <w:r w:rsidR="00E8513E">
        <w:t>s</w:t>
      </w:r>
      <w:r w:rsidR="002C4AA0">
        <w:t xml:space="preserve"> </w:t>
      </w:r>
      <w:r w:rsidR="002C4AA0" w:rsidRPr="002C4AA0">
        <w:rPr>
          <w:b/>
        </w:rPr>
        <w:t>two</w:t>
      </w:r>
      <w:r w:rsidR="002C4AA0">
        <w:t xml:space="preserve"> parameters: a </w:t>
      </w:r>
      <w:r w:rsidR="002C4AA0" w:rsidRPr="002C4AA0">
        <w:rPr>
          <w:b/>
        </w:rPr>
        <w:t>string</w:t>
      </w:r>
      <w:r w:rsidR="002C4AA0">
        <w:t xml:space="preserve"> (</w:t>
      </w:r>
      <w:r w:rsidR="00006C38">
        <w:rPr>
          <w:rStyle w:val="CodeChar"/>
        </w:rPr>
        <w:t>name</w:t>
      </w:r>
      <w:r w:rsidR="002C4AA0">
        <w:t xml:space="preserve">) and another </w:t>
      </w:r>
      <w:r w:rsidR="002C4AA0" w:rsidRPr="002C4AA0">
        <w:rPr>
          <w:b/>
        </w:rPr>
        <w:t>string</w:t>
      </w:r>
      <w:r w:rsidR="002C4AA0">
        <w:rPr>
          <w:b/>
        </w:rPr>
        <w:t xml:space="preserve"> </w:t>
      </w:r>
      <w:r w:rsidR="002C4AA0" w:rsidRPr="002813A6">
        <w:t>(</w:t>
      </w:r>
      <w:r w:rsidR="00006C38">
        <w:rPr>
          <w:rStyle w:val="CodeChar"/>
        </w:rPr>
        <w:t>position</w:t>
      </w:r>
      <w:r w:rsidR="002C4AA0" w:rsidRPr="002813A6">
        <w:t>)</w:t>
      </w:r>
      <w:r w:rsidR="002C4AA0">
        <w:t>.</w:t>
      </w:r>
      <w:r w:rsidR="0012356F" w:rsidRPr="0012356F">
        <w:t xml:space="preserve"> If the worker is </w:t>
      </w:r>
      <w:r w:rsidR="0012356F" w:rsidRPr="0012356F">
        <w:rPr>
          <w:b/>
          <w:bCs/>
        </w:rPr>
        <w:t>already hired</w:t>
      </w:r>
      <w:r w:rsidR="0012356F" w:rsidRPr="0012356F">
        <w:t xml:space="preserve"> the function </w:t>
      </w:r>
      <w:r w:rsidR="0012356F" w:rsidRPr="0012356F">
        <w:rPr>
          <w:b/>
          <w:bCs/>
        </w:rPr>
        <w:t>throws</w:t>
      </w:r>
      <w:r w:rsidR="0012356F" w:rsidRPr="0012356F">
        <w:t xml:space="preserve"> an </w:t>
      </w:r>
      <w:r w:rsidR="0012356F" w:rsidRPr="0012356F">
        <w:rPr>
          <w:b/>
          <w:bCs/>
        </w:rPr>
        <w:t>error</w:t>
      </w:r>
      <w:r w:rsidR="0012356F" w:rsidRPr="0012356F">
        <w:t xml:space="preserve">, otherwise the worker is </w:t>
      </w:r>
      <w:r w:rsidR="0012356F" w:rsidRPr="0012356F">
        <w:rPr>
          <w:b/>
          <w:bCs/>
        </w:rPr>
        <w:t>hired</w:t>
      </w:r>
      <w:r w:rsidR="0012356F" w:rsidRPr="0012356F">
        <w:t xml:space="preserve">, and a proper </w:t>
      </w:r>
      <w:r w:rsidR="0012356F" w:rsidRPr="0012356F">
        <w:rPr>
          <w:b/>
          <w:bCs/>
        </w:rPr>
        <w:t>message</w:t>
      </w:r>
      <w:r w:rsidR="0012356F" w:rsidRPr="0012356F">
        <w:t xml:space="preserve"> is </w:t>
      </w:r>
      <w:r w:rsidR="0012356F" w:rsidRPr="0012356F">
        <w:rPr>
          <w:b/>
          <w:bCs/>
        </w:rPr>
        <w:t>returned</w:t>
      </w:r>
      <w:r w:rsidR="00006C38">
        <w:t>.</w:t>
      </w:r>
    </w:p>
    <w:p w14:paraId="68A6ABFC" w14:textId="3D88B4F8" w:rsidR="00295AF1" w:rsidRDefault="000F6A3D" w:rsidP="005D3847">
      <w:pPr>
        <w:pStyle w:val="ListParagraph"/>
        <w:numPr>
          <w:ilvl w:val="0"/>
          <w:numId w:val="18"/>
        </w:numPr>
      </w:pPr>
      <w:r>
        <w:t xml:space="preserve">Function </w:t>
      </w:r>
      <w:r w:rsidR="00006C38">
        <w:rPr>
          <w:rStyle w:val="CodeChar"/>
        </w:rPr>
        <w:t>fire</w:t>
      </w:r>
      <w:r w:rsidRPr="00B036F9">
        <w:rPr>
          <w:rStyle w:val="CodeChar"/>
        </w:rPr>
        <w:t>()</w:t>
      </w:r>
      <w:r w:rsidR="00443BE6">
        <w:t xml:space="preserve"> </w:t>
      </w:r>
      <w:r w:rsidR="002C4AA0">
        <w:t>-</w:t>
      </w:r>
      <w:r w:rsidR="00443BE6">
        <w:t xml:space="preserve"> receive</w:t>
      </w:r>
      <w:r w:rsidR="00E8513E">
        <w:t>s</w:t>
      </w:r>
      <w:r w:rsidR="00443BE6">
        <w:t xml:space="preserve"> </w:t>
      </w:r>
      <w:r w:rsidR="00443BE6" w:rsidRPr="00443BE6">
        <w:rPr>
          <w:b/>
        </w:rPr>
        <w:t>one</w:t>
      </w:r>
      <w:r w:rsidR="00443BE6">
        <w:t xml:space="preserve"> parameter</w:t>
      </w:r>
      <w:r w:rsidR="00E8513E">
        <w:t xml:space="preserve"> -</w:t>
      </w:r>
      <w:r w:rsidR="00443BE6">
        <w:t xml:space="preserve"> </w:t>
      </w:r>
      <w:r w:rsidR="00006C38">
        <w:rPr>
          <w:rStyle w:val="CodeChar"/>
        </w:rPr>
        <w:t>worker</w:t>
      </w:r>
      <w:r w:rsidR="00443BE6" w:rsidRPr="005972A0">
        <w:rPr>
          <w:rStyle w:val="CodeChar"/>
        </w:rPr>
        <w:t>Name</w:t>
      </w:r>
      <w:r w:rsidR="00443BE6">
        <w:rPr>
          <w:b/>
        </w:rPr>
        <w:t>.</w:t>
      </w:r>
      <w:r w:rsidR="00443BE6">
        <w:t xml:space="preserve"> </w:t>
      </w:r>
      <w:r w:rsidR="00006C38">
        <w:t xml:space="preserve">If </w:t>
      </w:r>
      <w:r w:rsidR="00BE5D83">
        <w:t xml:space="preserve">there is an employee with that name, he is </w:t>
      </w:r>
      <w:r w:rsidR="00A644D8">
        <w:t>fired,</w:t>
      </w:r>
      <w:r w:rsidR="00BE5D83">
        <w:t xml:space="preserve"> and a proper message is returned </w:t>
      </w:r>
      <w:r w:rsidR="00443BE6">
        <w:t>. Otherwise</w:t>
      </w:r>
      <w:r w:rsidR="00443BE6">
        <w:rPr>
          <w:lang w:val="bg-BG"/>
        </w:rPr>
        <w:t>,</w:t>
      </w:r>
      <w:r w:rsidR="00443BE6">
        <w:t xml:space="preserve"> an </w:t>
      </w:r>
      <w:r w:rsidR="00443BE6" w:rsidRPr="00443BE6">
        <w:rPr>
          <w:b/>
        </w:rPr>
        <w:t>error</w:t>
      </w:r>
      <w:r w:rsidR="00443BE6">
        <w:t xml:space="preserve"> </w:t>
      </w:r>
      <w:r w:rsidR="00E8513E">
        <w:t>is</w:t>
      </w:r>
      <w:r w:rsidR="00296E66">
        <w:rPr>
          <w:lang w:val="bg-BG"/>
        </w:rPr>
        <w:t xml:space="preserve"> </w:t>
      </w:r>
      <w:r w:rsidR="00443BE6" w:rsidRPr="002C4AA0">
        <w:rPr>
          <w:b/>
        </w:rPr>
        <w:t>throw</w:t>
      </w:r>
      <w:r w:rsidR="002C4AA0" w:rsidRPr="002C4AA0">
        <w:rPr>
          <w:b/>
        </w:rPr>
        <w:t>n</w:t>
      </w:r>
      <w:r w:rsidR="00443BE6">
        <w:t>.</w:t>
      </w:r>
    </w:p>
    <w:p w14:paraId="497E5E5A" w14:textId="1756BC66" w:rsidR="00BE5D83" w:rsidRDefault="00BE5D83" w:rsidP="00BE5D83">
      <w:pPr>
        <w:pStyle w:val="ListParagraph"/>
        <w:numPr>
          <w:ilvl w:val="0"/>
          <w:numId w:val="18"/>
        </w:numPr>
      </w:pPr>
      <w:r>
        <w:t xml:space="preserve">Function </w:t>
      </w:r>
      <w:r w:rsidRPr="00BE5D83">
        <w:rPr>
          <w:rStyle w:val="CodeChar"/>
        </w:rPr>
        <w:t>sellBook()</w:t>
      </w:r>
      <w:r>
        <w:rPr>
          <w:rStyle w:val="CodeChar"/>
        </w:rPr>
        <w:t xml:space="preserve"> </w:t>
      </w:r>
      <w:r>
        <w:rPr>
          <w:rStyle w:val="CodeChar"/>
          <w:rFonts w:asciiTheme="minorHAnsi" w:hAnsiTheme="minorHAnsi" w:cstheme="minorHAnsi"/>
          <w:b w:val="0"/>
        </w:rPr>
        <w:t xml:space="preserve">- receives two parameters: </w:t>
      </w:r>
      <w:r>
        <w:t xml:space="preserve">a </w:t>
      </w:r>
      <w:r w:rsidRPr="002C4AA0">
        <w:rPr>
          <w:b/>
        </w:rPr>
        <w:t>string</w:t>
      </w:r>
      <w:r>
        <w:t xml:space="preserve"> (</w:t>
      </w:r>
      <w:r>
        <w:rPr>
          <w:rStyle w:val="CodeChar"/>
        </w:rPr>
        <w:t>title</w:t>
      </w:r>
      <w:r>
        <w:t xml:space="preserve">) and another </w:t>
      </w:r>
      <w:r w:rsidRPr="002C4AA0">
        <w:rPr>
          <w:b/>
        </w:rPr>
        <w:t>string</w:t>
      </w:r>
      <w:r>
        <w:rPr>
          <w:b/>
        </w:rPr>
        <w:t xml:space="preserve"> </w:t>
      </w:r>
      <w:r w:rsidRPr="002813A6">
        <w:t>(</w:t>
      </w:r>
      <w:r>
        <w:rPr>
          <w:rStyle w:val="CodeChar"/>
        </w:rPr>
        <w:t>workerName</w:t>
      </w:r>
      <w:r w:rsidRPr="002813A6">
        <w:t>)</w:t>
      </w:r>
      <w:r>
        <w:t xml:space="preserve">. If the book is in </w:t>
      </w:r>
      <w:r w:rsidRPr="00BE5D83">
        <w:rPr>
          <w:b/>
        </w:rPr>
        <w:t>stock</w:t>
      </w:r>
      <w:r>
        <w:t xml:space="preserve"> </w:t>
      </w:r>
      <w:r w:rsidR="002103AC">
        <w:t xml:space="preserve">and the given worker name is </w:t>
      </w:r>
      <w:r w:rsidR="002103AC" w:rsidRPr="002103AC">
        <w:rPr>
          <w:b/>
          <w:bCs/>
        </w:rPr>
        <w:t>present</w:t>
      </w:r>
      <w:r w:rsidR="002103AC">
        <w:t xml:space="preserve"> in the workers property, the book is </w:t>
      </w:r>
      <w:r w:rsidR="002103AC" w:rsidRPr="002103AC">
        <w:rPr>
          <w:b/>
          <w:bCs/>
        </w:rPr>
        <w:t>sold,</w:t>
      </w:r>
      <w:r w:rsidR="002103AC">
        <w:t xml:space="preserve"> and the current worker </w:t>
      </w:r>
      <w:r w:rsidR="002103AC" w:rsidRPr="002103AC">
        <w:rPr>
          <w:b/>
          <w:bCs/>
        </w:rPr>
        <w:t>books</w:t>
      </w:r>
      <w:r w:rsidR="002103AC">
        <w:t xml:space="preserve"> </w:t>
      </w:r>
      <w:r w:rsidR="002103AC" w:rsidRPr="002103AC">
        <w:rPr>
          <w:b/>
          <w:bCs/>
        </w:rPr>
        <w:t>sold</w:t>
      </w:r>
      <w:r w:rsidR="002103AC">
        <w:t xml:space="preserve"> </w:t>
      </w:r>
      <w:r w:rsidR="002103AC" w:rsidRPr="002103AC">
        <w:rPr>
          <w:b/>
          <w:bCs/>
        </w:rPr>
        <w:t>counter</w:t>
      </w:r>
      <w:r w:rsidR="002103AC">
        <w:t xml:space="preserve"> is </w:t>
      </w:r>
      <w:r w:rsidR="002103AC" w:rsidRPr="002103AC">
        <w:rPr>
          <w:b/>
          <w:bCs/>
        </w:rPr>
        <w:t>increased</w:t>
      </w:r>
      <w:r w:rsidR="002103AC">
        <w:t xml:space="preserve"> by 1 </w:t>
      </w:r>
      <w:r>
        <w:t xml:space="preserve">. Otherwise, an </w:t>
      </w:r>
      <w:r w:rsidRPr="00BE5D83">
        <w:rPr>
          <w:b/>
        </w:rPr>
        <w:t>error</w:t>
      </w:r>
      <w:r w:rsidR="002103AC">
        <w:rPr>
          <w:b/>
        </w:rPr>
        <w:t>s</w:t>
      </w:r>
      <w:r>
        <w:t xml:space="preserve"> is </w:t>
      </w:r>
      <w:r w:rsidRPr="00BE5D83">
        <w:rPr>
          <w:b/>
        </w:rPr>
        <w:t>thrown</w:t>
      </w:r>
      <w:r>
        <w:t>.</w:t>
      </w:r>
    </w:p>
    <w:p w14:paraId="3C4B930F" w14:textId="20DC7F18" w:rsidR="002103AC" w:rsidRPr="002103AC" w:rsidRDefault="0012356F" w:rsidP="002103AC">
      <w:pPr>
        <w:pStyle w:val="ListParagraph"/>
        <w:numPr>
          <w:ilvl w:val="0"/>
          <w:numId w:val="18"/>
        </w:numPr>
      </w:pPr>
      <w:r>
        <w:t xml:space="preserve">Function </w:t>
      </w:r>
      <w:r>
        <w:rPr>
          <w:rStyle w:val="CodeChar"/>
        </w:rPr>
        <w:t>printWorkers</w:t>
      </w:r>
      <w:r w:rsidRPr="00671850">
        <w:rPr>
          <w:rStyle w:val="CodeChar"/>
        </w:rPr>
        <w:t>()</w:t>
      </w:r>
      <w:r>
        <w:t xml:space="preserve"> - This function </w:t>
      </w:r>
      <w:r w:rsidRPr="002103AC">
        <w:rPr>
          <w:b/>
        </w:rPr>
        <w:t>prints all workers</w:t>
      </w:r>
      <w:r w:rsidR="002103AC">
        <w:rPr>
          <w:b/>
        </w:rPr>
        <w:t>.</w:t>
      </w:r>
    </w:p>
    <w:p w14:paraId="4604824D" w14:textId="48BBB86A" w:rsidR="002103AC" w:rsidRPr="002103AC" w:rsidRDefault="002103AC" w:rsidP="002103AC">
      <w:pPr>
        <w:ind w:left="360"/>
        <w:rPr>
          <w:u w:val="single"/>
        </w:rPr>
      </w:pPr>
      <w:r w:rsidRPr="002103AC">
        <w:rPr>
          <w:u w:val="single"/>
        </w:rPr>
        <w:t>Check the given class for more clarity!</w:t>
      </w:r>
    </w:p>
    <w:p w14:paraId="479966C8" w14:textId="6308E0CB" w:rsidR="00A644D8" w:rsidRDefault="00A644D8" w:rsidP="00A7093F"/>
    <w:p w14:paraId="66A4C4C1" w14:textId="77777777" w:rsidR="00A644D8" w:rsidRPr="00A7093F" w:rsidRDefault="00A644D8" w:rsidP="00A7093F"/>
    <w:p w14:paraId="08D9BCB5" w14:textId="0530C817" w:rsidR="00A7093F" w:rsidRPr="00A7093F" w:rsidRDefault="00451177" w:rsidP="00A7093F">
      <w:pPr>
        <w:pStyle w:val="Heading3"/>
      </w:pPr>
      <w:r>
        <w:lastRenderedPageBreak/>
        <w:t>Examples</w:t>
      </w:r>
    </w:p>
    <w:tbl>
      <w:tblPr>
        <w:tblStyle w:val="TableGrid"/>
        <w:tblW w:w="9356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356"/>
      </w:tblGrid>
      <w:tr w:rsidR="00451177" w:rsidRPr="00234FC1" w14:paraId="70291E25" w14:textId="77777777" w:rsidTr="005D3847">
        <w:tc>
          <w:tcPr>
            <w:tcW w:w="9356" w:type="dxa"/>
            <w:shd w:val="clear" w:color="auto" w:fill="D9D9D9" w:themeFill="background1" w:themeFillShade="D9"/>
          </w:tcPr>
          <w:p w14:paraId="6272FB8C" w14:textId="7C3DFDEF" w:rsidR="00451177" w:rsidRPr="00234FC1" w:rsidRDefault="00451177" w:rsidP="005C242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 w:rsidR="00295AF1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 xml:space="preserve">ode </w:t>
            </w:r>
            <w:r w:rsidR="00295AF1">
              <w:rPr>
                <w:rFonts w:asciiTheme="minorHAnsi" w:hAnsiTheme="minorHAnsi" w:cstheme="minorHAnsi"/>
              </w:rPr>
              <w:t>U</w:t>
            </w:r>
            <w:r w:rsidRPr="00234FC1">
              <w:rPr>
                <w:rFonts w:asciiTheme="minorHAnsi" w:hAnsiTheme="minorHAnsi" w:cstheme="minorHAnsi"/>
              </w:rPr>
              <w:t>sage</w:t>
            </w:r>
          </w:p>
        </w:tc>
      </w:tr>
      <w:tr w:rsidR="00451177" w:rsidRPr="00184D4D" w14:paraId="7E689EE4" w14:textId="77777777" w:rsidTr="005D3847">
        <w:trPr>
          <w:trHeight w:val="1785"/>
        </w:trPr>
        <w:tc>
          <w:tcPr>
            <w:tcW w:w="9356" w:type="dxa"/>
          </w:tcPr>
          <w:p w14:paraId="1DF943E4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12356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2356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BookStore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'Store'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EAE324E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BCCC82D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stockBooks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([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'Inferno-Dan Braun'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'Harry Potter-J.Rowling'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'Uncle Toms Cabin-Hariet Stow'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'The Jungle-Upton Sinclear'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]);</w:t>
            </w:r>
          </w:p>
          <w:p w14:paraId="7A2871A3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C9C6DD3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console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hire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'George'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'seller'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182E4259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console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hire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'Ina'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'seller'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41B40C33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console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hire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'Tom'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'juniorSeller'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3344DF63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43AB127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sellBook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'Inferno'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'Ina'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AAB1D5B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stockBooks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([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'Harry Potter-J.Rowling'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]);</w:t>
            </w:r>
          </w:p>
          <w:p w14:paraId="6191ED05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63EC52A" w14:textId="77777777" w:rsidR="0012356F" w:rsidRPr="0012356F" w:rsidRDefault="0012356F" w:rsidP="001235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console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'Tom'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74766E0B" w14:textId="71958DFE" w:rsidR="0014459D" w:rsidRPr="0012356F" w:rsidRDefault="0012356F" w:rsidP="0075275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console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2356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store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2356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printWorkers</w:t>
            </w:r>
            <w:r w:rsidRPr="0012356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());</w:t>
            </w:r>
          </w:p>
        </w:tc>
      </w:tr>
      <w:tr w:rsidR="00451177" w:rsidRPr="00B84FF0" w14:paraId="5C3F9BED" w14:textId="77777777" w:rsidTr="005D3847">
        <w:trPr>
          <w:trHeight w:val="272"/>
        </w:trPr>
        <w:tc>
          <w:tcPr>
            <w:tcW w:w="9356" w:type="dxa"/>
            <w:shd w:val="clear" w:color="auto" w:fill="D9D9D9" w:themeFill="background1" w:themeFillShade="D9"/>
          </w:tcPr>
          <w:p w14:paraId="0EA49D9F" w14:textId="26F89C23" w:rsidR="00451177" w:rsidRPr="0012356F" w:rsidRDefault="00451177" w:rsidP="005C2426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12356F">
              <w:rPr>
                <w:rFonts w:cstheme="minorHAnsi"/>
              </w:rPr>
              <w:t xml:space="preserve">Corresponding </w:t>
            </w:r>
            <w:r w:rsidR="005B49EB" w:rsidRPr="0012356F">
              <w:rPr>
                <w:rFonts w:cstheme="minorHAnsi"/>
              </w:rPr>
              <w:t>O</w:t>
            </w:r>
            <w:r w:rsidRPr="0012356F">
              <w:rPr>
                <w:rFonts w:cstheme="minorHAnsi"/>
              </w:rPr>
              <w:t>utput</w:t>
            </w:r>
          </w:p>
        </w:tc>
      </w:tr>
      <w:tr w:rsidR="00451177" w:rsidRPr="00234FC1" w14:paraId="4E4BE556" w14:textId="77777777" w:rsidTr="005D3847">
        <w:trPr>
          <w:trHeight w:val="1785"/>
        </w:trPr>
        <w:tc>
          <w:tcPr>
            <w:tcW w:w="9356" w:type="dxa"/>
          </w:tcPr>
          <w:p w14:paraId="5C5D706A" w14:textId="77777777" w:rsidR="0012356F" w:rsidRPr="0012356F" w:rsidRDefault="0012356F" w:rsidP="0012356F">
            <w:pPr>
              <w:shd w:val="clear" w:color="auto" w:fill="FFFFFF"/>
              <w:wordWrap w:val="0"/>
              <w:spacing w:before="0" w:after="0" w:line="336" w:lineRule="atLeast"/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  <w:t xml:space="preserve">George started work at Store as seller </w:t>
            </w:r>
          </w:p>
          <w:p w14:paraId="07AE74E4" w14:textId="77777777" w:rsidR="0012356F" w:rsidRPr="0012356F" w:rsidRDefault="0012356F" w:rsidP="0012356F">
            <w:pPr>
              <w:shd w:val="clear" w:color="auto" w:fill="FFFFFF"/>
              <w:wordWrap w:val="0"/>
              <w:spacing w:before="0" w:after="0" w:line="336" w:lineRule="atLeast"/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  <w:t xml:space="preserve">Ina started work at Store as seller </w:t>
            </w:r>
          </w:p>
          <w:p w14:paraId="4AC71543" w14:textId="77777777" w:rsidR="0012356F" w:rsidRPr="0012356F" w:rsidRDefault="0012356F" w:rsidP="0012356F">
            <w:pPr>
              <w:shd w:val="clear" w:color="auto" w:fill="FFFFFF"/>
              <w:wordWrap w:val="0"/>
              <w:spacing w:before="0" w:after="0" w:line="336" w:lineRule="atLeast"/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  <w:t xml:space="preserve">Tom started work at Store as juniorSeller </w:t>
            </w:r>
          </w:p>
          <w:p w14:paraId="52877B4A" w14:textId="77777777" w:rsidR="0012356F" w:rsidRPr="0012356F" w:rsidRDefault="0012356F" w:rsidP="0012356F">
            <w:pPr>
              <w:shd w:val="clear" w:color="auto" w:fill="FFFFFF"/>
              <w:wordWrap w:val="0"/>
              <w:spacing w:before="0" w:after="0" w:line="336" w:lineRule="atLeast"/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  <w:t xml:space="preserve">Tom is fired </w:t>
            </w:r>
          </w:p>
          <w:p w14:paraId="53967679" w14:textId="32919874" w:rsidR="00451177" w:rsidRPr="0012356F" w:rsidRDefault="0012356F" w:rsidP="0012356F">
            <w:pPr>
              <w:shd w:val="clear" w:color="auto" w:fill="FFFFFF"/>
              <w:wordWrap w:val="0"/>
              <w:spacing w:before="0" w:after="0" w:line="336" w:lineRule="atLeast"/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</w:pPr>
            <w:r w:rsidRPr="0012356F"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  <w:t>Name:George Position:seller BooksSold:0 Name:Ina Position:seller BooksSold:1</w:t>
            </w:r>
          </w:p>
        </w:tc>
      </w:tr>
    </w:tbl>
    <w:p w14:paraId="21782D9E" w14:textId="77777777" w:rsidR="00C144DB" w:rsidRPr="00C144DB" w:rsidRDefault="00C144DB" w:rsidP="00C144DB"/>
    <w:p w14:paraId="138D1F52" w14:textId="77777777" w:rsidR="00C144DB" w:rsidRDefault="00C144DB" w:rsidP="00C144DB">
      <w:pPr>
        <w:pStyle w:val="Heading3"/>
      </w:pPr>
      <w:r>
        <w:t>Submission</w:t>
      </w:r>
    </w:p>
    <w:p w14:paraId="3D10A42B" w14:textId="16927A6D" w:rsidR="00C144DB" w:rsidRDefault="00C144DB" w:rsidP="00C144DB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statement, as shown above.</w:t>
      </w:r>
    </w:p>
    <w:p w14:paraId="0C6F6ABD" w14:textId="1B6D9836" w:rsidR="0012356F" w:rsidRPr="0012356F" w:rsidRDefault="0012356F" w:rsidP="0012356F">
      <w:pPr>
        <w:jc w:val="center"/>
        <w:rPr>
          <w:b/>
          <w:bCs/>
          <w:i/>
          <w:iCs/>
          <w:sz w:val="144"/>
          <w:szCs w:val="144"/>
        </w:rPr>
      </w:pPr>
      <w:r w:rsidRPr="0012356F">
        <w:rPr>
          <w:b/>
          <w:bCs/>
          <w:i/>
          <w:iCs/>
          <w:sz w:val="144"/>
          <w:szCs w:val="144"/>
        </w:rPr>
        <w:t>GOOD LUCK</w:t>
      </w:r>
      <w:r w:rsidR="002103AC">
        <w:rPr>
          <w:b/>
          <w:bCs/>
          <w:i/>
          <w:iCs/>
          <w:sz w:val="144"/>
          <w:szCs w:val="144"/>
        </w:rPr>
        <w:t>!</w:t>
      </w:r>
      <w:r w:rsidRPr="0012356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sz w:val="144"/>
          <w:szCs w:val="14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12356F" w:rsidRPr="0012356F" w:rsidSect="00C0186E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B3151" w14:textId="77777777" w:rsidR="00F8706D" w:rsidRDefault="00F8706D" w:rsidP="004A2906">
      <w:pPr>
        <w:spacing w:before="0" w:after="0" w:line="240" w:lineRule="auto"/>
      </w:pPr>
      <w:r>
        <w:separator/>
      </w:r>
    </w:p>
  </w:endnote>
  <w:endnote w:type="continuationSeparator" w:id="0">
    <w:p w14:paraId="6CA54BAC" w14:textId="77777777" w:rsidR="00F8706D" w:rsidRDefault="00F8706D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AC159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7731E4B" wp14:editId="665DD73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391767F9" wp14:editId="51FC9E5D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35426A2" wp14:editId="2E5AEE5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E1CA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756E9E" wp14:editId="4121916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40004F" w14:textId="2C11799A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D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D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756E9E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140004F" w14:textId="2C11799A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5D8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5D8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D39C0B" wp14:editId="34162F5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A4DFAE0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39C0B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4A4DFAE0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239C56" wp14:editId="3B3166C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B66321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C05B6EB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D5D981" wp14:editId="4905E61B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597526" wp14:editId="3CEFF66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CC2E06" wp14:editId="200E88E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A6CEE5" wp14:editId="625C243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E764CD" wp14:editId="5F12ACC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7AC00E" wp14:editId="0226C5A9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99F71" wp14:editId="68E66A9F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954BEC" wp14:editId="7C8E87BB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F976" wp14:editId="4AE3E654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0802C8" wp14:editId="625F6A1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239C56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CB66321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C05B6EB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D5D981" wp14:editId="4905E61B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597526" wp14:editId="3CEFF66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CC2E06" wp14:editId="200E88E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A6CEE5" wp14:editId="625C243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E764CD" wp14:editId="5F12ACC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7AC00E" wp14:editId="0226C5A9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99F71" wp14:editId="68E66A9F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954BEC" wp14:editId="7C8E87BB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F976" wp14:editId="4AE3E654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0802C8" wp14:editId="625F6A1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1985364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6252C" w14:textId="77777777" w:rsidR="00F8706D" w:rsidRDefault="00F8706D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D8CEBCD" w14:textId="77777777" w:rsidR="00F8706D" w:rsidRDefault="00F8706D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66993"/>
    <w:multiLevelType w:val="hybridMultilevel"/>
    <w:tmpl w:val="04EAD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3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15"/>
  </w:num>
  <w:num w:numId="11">
    <w:abstractNumId w:val="16"/>
  </w:num>
  <w:num w:numId="12">
    <w:abstractNumId w:val="10"/>
  </w:num>
  <w:num w:numId="13">
    <w:abstractNumId w:val="7"/>
  </w:num>
  <w:num w:numId="14">
    <w:abstractNumId w:val="11"/>
  </w:num>
  <w:num w:numId="15">
    <w:abstractNumId w:val="17"/>
  </w:num>
  <w:num w:numId="16">
    <w:abstractNumId w:val="14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611"/>
    <w:rsid w:val="00001282"/>
    <w:rsid w:val="00006C38"/>
    <w:rsid w:val="0003447B"/>
    <w:rsid w:val="000408A0"/>
    <w:rsid w:val="00065A75"/>
    <w:rsid w:val="00070058"/>
    <w:rsid w:val="000C726B"/>
    <w:rsid w:val="000F6A3D"/>
    <w:rsid w:val="0011429A"/>
    <w:rsid w:val="0012356F"/>
    <w:rsid w:val="00131EEB"/>
    <w:rsid w:val="0014005C"/>
    <w:rsid w:val="0014459D"/>
    <w:rsid w:val="00164CC6"/>
    <w:rsid w:val="00175784"/>
    <w:rsid w:val="0018190E"/>
    <w:rsid w:val="001A5635"/>
    <w:rsid w:val="001E18A5"/>
    <w:rsid w:val="001F45AB"/>
    <w:rsid w:val="002103AC"/>
    <w:rsid w:val="00253F8C"/>
    <w:rsid w:val="002813A6"/>
    <w:rsid w:val="00295AF1"/>
    <w:rsid w:val="00296E66"/>
    <w:rsid w:val="002C4AA0"/>
    <w:rsid w:val="002D454A"/>
    <w:rsid w:val="00332DE1"/>
    <w:rsid w:val="003E54DA"/>
    <w:rsid w:val="00420B92"/>
    <w:rsid w:val="00443BE6"/>
    <w:rsid w:val="00445AFB"/>
    <w:rsid w:val="00451177"/>
    <w:rsid w:val="00470B2F"/>
    <w:rsid w:val="00491351"/>
    <w:rsid w:val="0049686F"/>
    <w:rsid w:val="004A2906"/>
    <w:rsid w:val="004C5258"/>
    <w:rsid w:val="004D500B"/>
    <w:rsid w:val="004E0C05"/>
    <w:rsid w:val="00542648"/>
    <w:rsid w:val="005972A0"/>
    <w:rsid w:val="005B49EB"/>
    <w:rsid w:val="005D3847"/>
    <w:rsid w:val="00621C60"/>
    <w:rsid w:val="00646ED0"/>
    <w:rsid w:val="00653124"/>
    <w:rsid w:val="00671850"/>
    <w:rsid w:val="0069080C"/>
    <w:rsid w:val="006A3611"/>
    <w:rsid w:val="00734F3A"/>
    <w:rsid w:val="00752753"/>
    <w:rsid w:val="00754536"/>
    <w:rsid w:val="00761510"/>
    <w:rsid w:val="00772CDB"/>
    <w:rsid w:val="0081067A"/>
    <w:rsid w:val="0084230E"/>
    <w:rsid w:val="008A0FE8"/>
    <w:rsid w:val="008B2007"/>
    <w:rsid w:val="008B291C"/>
    <w:rsid w:val="008B29EF"/>
    <w:rsid w:val="008C345C"/>
    <w:rsid w:val="008C58EB"/>
    <w:rsid w:val="00970F3F"/>
    <w:rsid w:val="009801CC"/>
    <w:rsid w:val="009E1CC0"/>
    <w:rsid w:val="00A15F4D"/>
    <w:rsid w:val="00A644D8"/>
    <w:rsid w:val="00A7093F"/>
    <w:rsid w:val="00AE20BB"/>
    <w:rsid w:val="00AF2053"/>
    <w:rsid w:val="00AF72D9"/>
    <w:rsid w:val="00B036F9"/>
    <w:rsid w:val="00B25FB3"/>
    <w:rsid w:val="00BE5D83"/>
    <w:rsid w:val="00BF61DB"/>
    <w:rsid w:val="00C0186E"/>
    <w:rsid w:val="00C1002F"/>
    <w:rsid w:val="00C144DB"/>
    <w:rsid w:val="00C7279D"/>
    <w:rsid w:val="00CA04CE"/>
    <w:rsid w:val="00CC04FA"/>
    <w:rsid w:val="00D35D91"/>
    <w:rsid w:val="00D75D27"/>
    <w:rsid w:val="00DE44B8"/>
    <w:rsid w:val="00E17B9F"/>
    <w:rsid w:val="00E259E0"/>
    <w:rsid w:val="00E8513E"/>
    <w:rsid w:val="00EE6172"/>
    <w:rsid w:val="00F60ED0"/>
    <w:rsid w:val="00F8259B"/>
    <w:rsid w:val="00F8706D"/>
    <w:rsid w:val="00F96650"/>
    <w:rsid w:val="00FB3D3A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C3C7"/>
  <w15:docId w15:val="{736DC677-D635-4397-B128-9943E57D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8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186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186E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86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186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86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6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86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186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0186E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86E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C0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86E"/>
  </w:style>
  <w:style w:type="paragraph" w:styleId="Footer">
    <w:name w:val="footer"/>
    <w:basedOn w:val="Normal"/>
    <w:link w:val="FooterChar"/>
    <w:uiPriority w:val="99"/>
    <w:unhideWhenUsed/>
    <w:rsid w:val="00C0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86E"/>
  </w:style>
  <w:style w:type="paragraph" w:styleId="BalloonText">
    <w:name w:val="Balloon Text"/>
    <w:basedOn w:val="Normal"/>
    <w:link w:val="BalloonTextChar"/>
    <w:uiPriority w:val="99"/>
    <w:semiHidden/>
    <w:unhideWhenUsed/>
    <w:rsid w:val="00C01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18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1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186E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C018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186E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C018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C0186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01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0186E"/>
  </w:style>
  <w:style w:type="table" w:customStyle="1" w:styleId="TableGrid1">
    <w:name w:val="Table Grid1"/>
    <w:basedOn w:val="TableNormal"/>
    <w:next w:val="TableGrid"/>
    <w:uiPriority w:val="59"/>
    <w:rsid w:val="00C01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0186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18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177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DefaultParagraphFont"/>
    <w:rsid w:val="00761510"/>
  </w:style>
  <w:style w:type="character" w:styleId="CommentReference">
    <w:name w:val="annotation reference"/>
    <w:basedOn w:val="DefaultParagraphFont"/>
    <w:uiPriority w:val="99"/>
    <w:semiHidden/>
    <w:unhideWhenUsed/>
    <w:rsid w:val="00A15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F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F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F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1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4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9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3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9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5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6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2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7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7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0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0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9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1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6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4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8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6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4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4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6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1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3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5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9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1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0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1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3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4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6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2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4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1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8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77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CB785-CF0C-491A-99A8-B69F6C060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Admin</cp:lastModifiedBy>
  <cp:revision>2</cp:revision>
  <dcterms:created xsi:type="dcterms:W3CDTF">2021-06-25T12:09:00Z</dcterms:created>
  <dcterms:modified xsi:type="dcterms:W3CDTF">2021-06-25T12:09:00Z</dcterms:modified>
</cp:coreProperties>
</file>